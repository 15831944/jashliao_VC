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DB" w:rsidRDefault="004C7DDB">
      <w:r w:rsidRPr="00155397">
        <w:rPr>
          <w:rFonts w:hint="eastAsia"/>
          <w:b/>
          <w:color w:val="FF0000"/>
          <w:sz w:val="32"/>
          <w:szCs w:val="32"/>
        </w:rPr>
        <w:t>依據</w:t>
      </w:r>
      <w:r>
        <w:t>Sean</w:t>
      </w:r>
      <w:r>
        <w:rPr>
          <w:rFonts w:hint="eastAsia"/>
        </w:rPr>
        <w:t>於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8"/>
          <w:attr w:name="Year" w:val="2011"/>
        </w:smartTagPr>
        <w:r>
          <w:t>2011/8/5</w:t>
        </w:r>
      </w:smartTag>
      <w:r>
        <w:t xml:space="preserve"> </w:t>
      </w:r>
      <w:r>
        <w:rPr>
          <w:rFonts w:hint="eastAsia"/>
        </w:rPr>
        <w:t>下午</w:t>
      </w:r>
      <w:r>
        <w:t>5:30</w:t>
      </w:r>
      <w:r>
        <w:rPr>
          <w:rFonts w:hint="eastAsia"/>
        </w:rPr>
        <w:t>來電討論後的概念床表現內容</w:t>
      </w:r>
      <w:r>
        <w:t xml:space="preserve">, </w:t>
      </w:r>
      <w:r>
        <w:rPr>
          <w:rFonts w:hint="eastAsia"/>
        </w:rPr>
        <w:t>作為我方須開發的功能確定方案</w:t>
      </w:r>
      <w:r>
        <w:t xml:space="preserve">, </w:t>
      </w:r>
      <w:r>
        <w:rPr>
          <w:rFonts w:hint="eastAsia"/>
        </w:rPr>
        <w:t>做法如下</w:t>
      </w:r>
      <w:r>
        <w:t>:</w:t>
      </w:r>
    </w:p>
    <w:p w:rsidR="004C7DDB" w:rsidRDefault="004C7DDB"/>
    <w:p w:rsidR="004C7DDB" w:rsidRDefault="004C7DDB" w:rsidP="00155397">
      <w:pPr>
        <w:pStyle w:val="ListParagraph"/>
        <w:numPr>
          <w:ilvl w:val="0"/>
          <w:numId w:val="1"/>
        </w:numPr>
        <w:ind w:leftChars="0"/>
      </w:pPr>
      <w:r w:rsidRPr="00155397">
        <w:rPr>
          <w:rFonts w:hint="eastAsia"/>
          <w:b/>
          <w:u w:val="single"/>
        </w:rPr>
        <w:t>系統與概念床連接示意圖</w:t>
      </w:r>
      <w:r>
        <w:t>:</w:t>
      </w:r>
    </w:p>
    <w:p w:rsidR="004C7DDB" w:rsidRDefault="004C7D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34" o:spid="_x0000_s1026" type="#_x0000_t75" style="position:absolute;margin-left:98.85pt;margin-top:5.8pt;width:305.25pt;height:307.2pt;z-index:251639808;visibility:visible">
            <v:imagedata r:id="rId7" o:title="" chromakey="white"/>
          </v:shape>
        </w:pict>
      </w:r>
    </w:p>
    <w:p w:rsidR="004C7DDB" w:rsidRDefault="004C7DDB"/>
    <w:p w:rsidR="004C7DDB" w:rsidRDefault="004C7DDB"/>
    <w:p w:rsidR="004C7DDB" w:rsidRDefault="004C7D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35" o:spid="_x0000_s1027" type="#_x0000_t202" style="position:absolute;margin-left:356.1pt;margin-top:4.3pt;width:43.5pt;height:25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" filled="f" stroked="f" strokeweight=".5pt">
            <v:textbox>
              <w:txbxContent>
                <w:p w:rsidR="004C7DDB" w:rsidRPr="004F5227" w:rsidRDefault="004C7DDB">
                  <w:pPr>
                    <w:rPr>
                      <w:b/>
                      <w:color w:val="C00000"/>
                    </w:rPr>
                  </w:pPr>
                  <w:r w:rsidRPr="004F5227">
                    <w:rPr>
                      <w:rFonts w:hint="eastAsia"/>
                      <w:b/>
                      <w:color w:val="C00000"/>
                    </w:rPr>
                    <w:t>喇叭</w:t>
                  </w:r>
                </w:p>
              </w:txbxContent>
            </v:textbox>
          </v:shape>
        </w:pict>
      </w:r>
    </w:p>
    <w:p w:rsidR="004C7DDB" w:rsidRDefault="004C7DDB"/>
    <w:p w:rsidR="004C7DDB" w:rsidRDefault="004C7DDB"/>
    <w:p w:rsidR="004C7DDB" w:rsidRDefault="004C7DDB">
      <w:r>
        <w:rPr>
          <w:noProof/>
        </w:rPr>
        <w:pict>
          <v:shape id="手繪多邊形 37" o:spid="_x0000_s1028" style="position:absolute;margin-left:136.35pt;margin-top:6.55pt;width:24.8pt;height:1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157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" path="m238615,c222740,19050,206214,37576,190990,57150v-7028,9036,-10955,20480,-19050,28575c163845,93820,152890,98425,143365,104775v-6350,9525,-13930,18336,-19050,28575c119825,142330,119666,153148,114790,161925v-11119,20014,-25400,38100,-38100,57150c71121,227429,71655,238670,67165,247650v-5120,10239,-13930,18336,-19050,28575c8680,355095,74135,251483,19540,333375v-3175,12700,-7795,25124,-9525,38100c-3109,469905,-3568,534042,10015,638175r28575,85725c42210,734760,52991,742014,57640,752475v8155,18350,12700,38100,19050,57150l95740,866775v6107,18322,4841,38414,9525,57150c110135,943406,117965,962025,124315,981075r19050,57150c147855,1051695,157429,1063030,162415,1076325v4597,12257,4928,25843,9525,38100c184492,1147898,210101,1181191,229090,1209675r38100,57150l286240,1295400v18624,27936,20688,25602,28575,57150c315585,1355630,314815,1358900,314815,1362075e" filled="f" strokeweight="3pt">
            <v:stroke dashstyle="1 1"/>
            <v:path arrowok="t" o:connecttype="custom" o:connectlocs="238466,0;190871,67541;171833,101311;143275,123825;124237,157595;114718,191366;76642,258907;67123,292677;48085,326448;19528,393989;10009,439016;10009,754207;38566,855518;57604,889289;76642,956830;95680,1024370;105199,1091911;124237,1159452;143275,1226993;162313,1272020;171833,1317048;228947,1429616;267023,1497157;286061,1530927;314618,1598468;314618,1609725" o:connectangles="0,0,0,0,0,0,0,0,0,0,0,0,0,0,0,0,0,0,0,0,0,0,0,0,0,0"/>
          </v:shape>
        </w:pict>
      </w:r>
      <w:r>
        <w:rPr>
          <w:noProof/>
        </w:rPr>
        <w:pict>
          <v:shape id="文字方塊 36" o:spid="_x0000_s1029" type="#_x0000_t202" style="position:absolute;margin-left:174.95pt;margin-top:11.8pt;width:43.5pt;height:25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" filled="f" stroked="f" strokeweight=".5pt">
            <v:textbox>
              <w:txbxContent>
                <w:p w:rsidR="004C7DDB" w:rsidRPr="004F5227" w:rsidRDefault="004C7DDB" w:rsidP="004F5227">
                  <w:pPr>
                    <w:rPr>
                      <w:b/>
                      <w:color w:val="C00000"/>
                    </w:rPr>
                  </w:pPr>
                  <w:r w:rsidRPr="004F5227">
                    <w:rPr>
                      <w:rFonts w:hint="eastAsia"/>
                      <w:b/>
                      <w:color w:val="C00000"/>
                    </w:rPr>
                    <w:t>喇叭</w:t>
                  </w:r>
                </w:p>
              </w:txbxContent>
            </v:textbox>
          </v:shape>
        </w:pict>
      </w:r>
    </w:p>
    <w:p w:rsidR="004C7DDB" w:rsidRDefault="004C7DDB">
      <w:r>
        <w:rPr>
          <w:noProof/>
        </w:rPr>
        <w:pict>
          <v:shape id="文字方塊 41" o:spid="_x0000_s1030" type="#_x0000_t202" style="position:absolute;margin-left:328.3pt;margin-top:8.05pt;width:114.75pt;height:25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" filled="f" stroked="f" strokeweight=".5pt">
            <v:textbox>
              <w:txbxContent>
                <w:p w:rsidR="004C7DDB" w:rsidRDefault="004C7DDB" w:rsidP="009B2BF0">
                  <w:r>
                    <w:t>USB-&gt;RS232-&gt;RS485</w:t>
                  </w:r>
                </w:p>
              </w:txbxContent>
            </v:textbox>
          </v:shape>
        </w:pict>
      </w:r>
      <w:r>
        <w:rPr>
          <w:noProof/>
        </w:rPr>
        <w:pict>
          <v:shape id="手繪多邊形 33" o:spid="_x0000_s1031" style="position:absolute;margin-left:172.95pt;margin-top:16.4pt;width:37.05pt;height:75.1pt;rotation:1551174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081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" path="m201081,704850v-9525,-15875,-20914,-30771,-28575,-47625c152697,613644,156123,602614,143931,561975v-5770,-19234,-12700,-38100,-19050,-57150l105831,447675,77256,361950,67731,333375v-3175,-9525,-3956,-20221,-9525,-28575c28017,259517,42776,287085,20106,219075,11751,194010,2408,169920,1056,142875,-1322,95309,1056,47625,1056,e" filled="f" strokeweight="3pt">
            <v:stroke dashstyle="1 1"/>
            <v:path arrowok="t" o:connecttype="custom" o:connectlocs="470335,953886;403497,889434;336659,760531;292101,683189;247542,605847;180704,489833;158425,451162;136146,412491;47029,296478;2470,193355;2470,0" o:connectangles="0,0,0,0,0,0,0,0,0,0,0"/>
          </v:shape>
        </w:pict>
      </w:r>
    </w:p>
    <w:p w:rsidR="004C7DDB" w:rsidRDefault="004C7DDB">
      <w:r>
        <w:rPr>
          <w:noProof/>
        </w:rPr>
        <w:pict>
          <v:shape id="文字方塊 38" o:spid="_x0000_s1032" type="#_x0000_t202" style="position:absolute;margin-left:89.95pt;margin-top:15.55pt;width:55.5pt;height:25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" filled="f" stroked="f" strokeweight=".5pt">
            <v:textbox>
              <w:txbxContent>
                <w:p w:rsidR="004C7DDB" w:rsidRDefault="004C7DDB" w:rsidP="009B2BF0">
                  <w:r>
                    <w:t>VGA</w:t>
                  </w:r>
                  <w:r>
                    <w:rPr>
                      <w:rFonts w:hint="eastAsia"/>
                    </w:rPr>
                    <w:t>線</w:t>
                  </w:r>
                </w:p>
              </w:txbxContent>
            </v:textbox>
          </v:shape>
        </w:pict>
      </w:r>
    </w:p>
    <w:p w:rsidR="004C7DDB" w:rsidRDefault="004C7DDB">
      <w:r>
        <w:rPr>
          <w:noProof/>
        </w:rPr>
        <w:pict>
          <v:shape id="文字方塊 39" o:spid="_x0000_s1033" type="#_x0000_t202" style="position:absolute;margin-left:141.7pt;margin-top:12.55pt;width:55.5pt;height:25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" filled="f" stroked="f" strokeweight=".5pt">
            <v:textbox>
              <w:txbxContent>
                <w:p w:rsidR="004C7DDB" w:rsidRDefault="004C7DDB" w:rsidP="009B2BF0">
                  <w:r>
                    <w:rPr>
                      <w:rFonts w:hint="eastAsia"/>
                    </w:rPr>
                    <w:t>音源線</w:t>
                  </w:r>
                </w:p>
              </w:txbxContent>
            </v:textbox>
          </v:shape>
        </w:pict>
      </w:r>
    </w:p>
    <w:p w:rsidR="004C7DDB" w:rsidRDefault="004C7DDB">
      <w:r>
        <w:rPr>
          <w:noProof/>
        </w:rPr>
        <w:pict>
          <v:shape id="文字方塊 40" o:spid="_x0000_s1034" type="#_x0000_t202" style="position:absolute;margin-left:213.55pt;margin-top:8.8pt;width:114.75pt;height:25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" filled="f" stroked="f" strokeweight=".5pt">
            <v:textbox>
              <w:txbxContent>
                <w:p w:rsidR="004C7DDB" w:rsidRDefault="004C7DDB" w:rsidP="009B2BF0">
                  <w:r>
                    <w:t>USB-&gt;RS232-&gt;RS485</w:t>
                  </w:r>
                </w:p>
              </w:txbxContent>
            </v:textbox>
          </v:shape>
        </w:pict>
      </w:r>
    </w:p>
    <w:p w:rsidR="004C7DDB" w:rsidRDefault="004C7DDB"/>
    <w:p w:rsidR="004C7DDB" w:rsidRDefault="004C7DDB">
      <w:r>
        <w:rPr>
          <w:noProof/>
        </w:rPr>
        <w:pict>
          <v:shape id="文字方塊 30" o:spid="_x0000_s1035" type="#_x0000_t202" style="position:absolute;margin-left:344.1pt;margin-top:5.8pt;width:55.5pt;height:25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" filled="f" stroked="f" strokeweight=".5pt">
            <v:textbox>
              <w:txbxContent>
                <w:p w:rsidR="004C7DDB" w:rsidRDefault="004C7DDB">
                  <w:r>
                    <w:rPr>
                      <w:rFonts w:hint="eastAsia"/>
                    </w:rPr>
                    <w:t>電腦</w:t>
                  </w:r>
                  <w:r>
                    <w:t>A</w:t>
                  </w:r>
                </w:p>
              </w:txbxContent>
            </v:textbox>
          </v:shape>
        </w:pict>
      </w:r>
    </w:p>
    <w:p w:rsidR="004C7DDB" w:rsidRDefault="004C7DDB"/>
    <w:p w:rsidR="004C7DDB" w:rsidRDefault="004C7DDB"/>
    <w:p w:rsidR="004C7DDB" w:rsidRDefault="004C7DDB"/>
    <w:p w:rsidR="004C7DDB" w:rsidRDefault="004C7DDB">
      <w:r>
        <w:rPr>
          <w:noProof/>
        </w:rPr>
        <w:pict>
          <v:shape id="文字方塊 31" o:spid="_x0000_s1036" type="#_x0000_t202" style="position:absolute;margin-left:213.7pt;margin-top:.55pt;width:55.5pt;height:25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" filled="f" stroked="f" strokeweight=".5pt">
            <v:textbox>
              <w:txbxContent>
                <w:p w:rsidR="004C7DDB" w:rsidRDefault="004C7DDB" w:rsidP="00B24CA6">
                  <w:r>
                    <w:rPr>
                      <w:rFonts w:hint="eastAsia"/>
                    </w:rPr>
                    <w:t>電腦</w:t>
                  </w:r>
                  <w:r>
                    <w:t>B</w:t>
                  </w:r>
                </w:p>
              </w:txbxContent>
            </v:textbox>
          </v:shape>
        </w:pict>
      </w:r>
    </w:p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 w:rsidP="00155397">
      <w:pPr>
        <w:pStyle w:val="ListParagraph"/>
        <w:numPr>
          <w:ilvl w:val="0"/>
          <w:numId w:val="1"/>
        </w:numPr>
        <w:ind w:leftChars="0"/>
      </w:pPr>
      <w:r w:rsidRPr="00155397">
        <w:rPr>
          <w:rFonts w:hint="eastAsia"/>
          <w:b/>
          <w:u w:val="single"/>
        </w:rPr>
        <w:t>電腦</w:t>
      </w:r>
      <w:r w:rsidRPr="00155397">
        <w:rPr>
          <w:b/>
          <w:u w:val="single"/>
        </w:rPr>
        <w:t>A</w:t>
      </w:r>
      <w:r>
        <w:t xml:space="preserve"> (</w:t>
      </w:r>
      <w:r>
        <w:rPr>
          <w:rFonts w:hint="eastAsia"/>
        </w:rPr>
        <w:t>搭配傾斜的</w:t>
      </w:r>
      <w:r>
        <w:t>PLC): (</w:t>
      </w:r>
      <w:r>
        <w:rPr>
          <w:rFonts w:hint="eastAsia"/>
        </w:rPr>
        <w:t>畫面與最終交付程式也許有所不同</w:t>
      </w:r>
      <w:r>
        <w:t xml:space="preserve">, </w:t>
      </w:r>
      <w:r>
        <w:rPr>
          <w:rFonts w:hint="eastAsia"/>
        </w:rPr>
        <w:t>但功能將一致</w:t>
      </w:r>
      <w:r>
        <w:t>)</w:t>
      </w:r>
    </w:p>
    <w:p w:rsidR="004C7DDB" w:rsidRDefault="004C7DDB">
      <w:r>
        <w:rPr>
          <w:noProof/>
        </w:rPr>
        <w:pict>
          <v:rect id="矩形 1" o:spid="_x0000_s1037" style="position:absolute;margin-left:44.85pt;margin-top:14.8pt;width:429pt;height:224.25pt;z-index:-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" fillcolor="#d8d8d8" strokecolor="#a5a5a5" strokeweight="2pt"/>
        </w:pict>
      </w:r>
    </w:p>
    <w:p w:rsidR="004C7DDB" w:rsidRDefault="004C7DDB">
      <w:r>
        <w:rPr>
          <w:noProof/>
        </w:rPr>
        <w:pict>
          <v:shape id="文字方塊 2" o:spid="_x0000_s1038" type="#_x0000_t202" style="position:absolute;margin-left:181.35pt;margin-top:2.8pt;width:142.5pt;height:27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" filled="f" strokecolor="#5a5a5a" strokeweight=".5pt">
            <v:textbox>
              <w:txbxContent>
                <w:p w:rsidR="004C7DDB" w:rsidRDefault="004C7DDB">
                  <w:r>
                    <w:rPr>
                      <w:rFonts w:hint="eastAsia"/>
                    </w:rPr>
                    <w:t>控制傾斜的電腦與</w:t>
                  </w:r>
                  <w:r>
                    <w:t>PLC</w:t>
                  </w:r>
                </w:p>
              </w:txbxContent>
            </v:textbox>
          </v:shape>
        </w:pict>
      </w:r>
    </w:p>
    <w:p w:rsidR="004C7DDB" w:rsidRDefault="004C7DDB"/>
    <w:p w:rsidR="004C7DDB" w:rsidRDefault="004C7DDB">
      <w:r>
        <w:rPr>
          <w:noProof/>
        </w:rPr>
        <w:pict>
          <v:shape id="文字方塊 12" o:spid="_x0000_s1039" type="#_x0000_t202" style="position:absolute;margin-left:338.85pt;margin-top:10.3pt;width:85.5pt;height:2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" filled="f" strokecolor="#5a5a5a" strokeweight=".5pt">
            <v:textbox>
              <w:txbxContent>
                <w:p w:rsidR="004C7DDB" w:rsidRDefault="004C7DDB" w:rsidP="008877D9">
                  <w:r>
                    <w:t>Calibrate Bed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11" o:spid="_x0000_s1040" type="#_x0000_t202" style="position:absolute;margin-left:77.1pt;margin-top:127.3pt;width:72.75pt;height:27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" filled="f" stroked="f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左右傾斜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10" o:spid="_x0000_s1041" type="#_x0000_t202" style="position:absolute;margin-left:376.35pt;margin-top:128.05pt;width:48.75pt;height:27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" filled="f" strokecolor="#5a5a5a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右上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9" o:spid="_x0000_s1042" type="#_x0000_t202" style="position:absolute;margin-left:270.6pt;margin-top:128.05pt;width:69pt;height:27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" filled="f" strokecolor="#5a5a5a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恢復水平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8" o:spid="_x0000_s1043" type="#_x0000_t202" style="position:absolute;margin-left:180.6pt;margin-top:127.3pt;width:48.75pt;height:27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" filled="f" strokecolor="#5a5a5a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左上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6" o:spid="_x0000_s1044" type="#_x0000_t202" style="position:absolute;margin-left:375.6pt;margin-top:75.55pt;width:48.75pt;height:27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" filled="f" strokecolor="#5a5a5a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腳上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5" o:spid="_x0000_s1045" type="#_x0000_t202" style="position:absolute;margin-left:269.85pt;margin-top:75.55pt;width:69pt;height:27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" filled="f" strokecolor="#5a5a5a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恢復水平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7" o:spid="_x0000_s1046" type="#_x0000_t202" style="position:absolute;margin-left:76.35pt;margin-top:74.8pt;width:72.75pt;height:27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" filled="f" stroked="f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頭腳傾斜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4" o:spid="_x0000_s1047" type="#_x0000_t202" style="position:absolute;margin-left:179.85pt;margin-top:74.8pt;width:48.75pt;height:27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" filled="f" strokecolor="#5a5a5a" strokeweight=".5pt">
            <v:textbox>
              <w:txbxContent>
                <w:p w:rsidR="004C7DDB" w:rsidRDefault="004C7DDB" w:rsidP="00362E25">
                  <w:pPr>
                    <w:jc w:val="center"/>
                  </w:pPr>
                  <w:r>
                    <w:rPr>
                      <w:rFonts w:hint="eastAsia"/>
                    </w:rPr>
                    <w:t>頭上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3" o:spid="_x0000_s1048" type="#_x0000_t202" style="position:absolute;margin-left:76.35pt;margin-top:10.3pt;width:69pt;height:27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" filled="f" strokecolor="#5a5a5a" strokeweight=".5pt">
            <v:textbox>
              <w:txbxContent>
                <w:p w:rsidR="004C7DDB" w:rsidRDefault="004C7DDB" w:rsidP="00362E25">
                  <w:r>
                    <w:rPr>
                      <w:rFonts w:hint="eastAsia"/>
                    </w:rPr>
                    <w:t>自動展示</w:t>
                  </w:r>
                </w:p>
              </w:txbxContent>
            </v:textbox>
          </v:shape>
        </w:pict>
      </w:r>
    </w:p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/>
    <w:p w:rsidR="004C7DDB" w:rsidRDefault="004C7DDB">
      <w:pPr>
        <w:rPr>
          <w:sz w:val="20"/>
          <w:szCs w:val="20"/>
        </w:rPr>
      </w:pPr>
      <w:r w:rsidRPr="00551D10">
        <w:rPr>
          <w:rFonts w:hint="eastAsia"/>
          <w:b/>
          <w:color w:val="C00000"/>
          <w:u w:val="single"/>
        </w:rPr>
        <w:t>自動展示</w:t>
      </w:r>
      <w:r>
        <w:rPr>
          <w:rFonts w:hint="eastAsia"/>
        </w:rPr>
        <w:t>將包括以下動作</w:t>
      </w:r>
      <w:r>
        <w:t>:</w:t>
      </w:r>
      <w:r w:rsidRPr="00764EEC">
        <w:rPr>
          <w:sz w:val="20"/>
          <w:szCs w:val="20"/>
        </w:rPr>
        <w:t xml:space="preserve"> </w:t>
      </w:r>
    </w:p>
    <w:p w:rsidR="004C7DDB" w:rsidRPr="00764EEC" w:rsidRDefault="004C7DDB">
      <w:pPr>
        <w:rPr>
          <w:sz w:val="20"/>
          <w:szCs w:val="20"/>
        </w:rPr>
      </w:pPr>
    </w:p>
    <w:p w:rsidR="004C7DDB" w:rsidRDefault="004C7DDB">
      <w:r>
        <w:t xml:space="preserve">          “</w:t>
      </w:r>
      <w:r>
        <w:rPr>
          <w:rFonts w:hint="eastAsia"/>
        </w:rPr>
        <w:t>頭上</w:t>
      </w:r>
      <w:r>
        <w:t>”(</w:t>
      </w:r>
      <w:r w:rsidRPr="00362E25">
        <w:rPr>
          <w:color w:val="E36C0A"/>
        </w:rPr>
        <w:t>memory function(1)</w:t>
      </w:r>
      <w:r>
        <w:t xml:space="preserve">) </w:t>
      </w:r>
      <w:r>
        <w:rPr>
          <w:rFonts w:hint="eastAsia"/>
        </w:rPr>
        <w:t>就定位後</w:t>
      </w:r>
      <w:r>
        <w:rPr>
          <w:b/>
          <w:color w:val="0070C0"/>
        </w:rPr>
        <w:t>3</w:t>
      </w:r>
      <w:r w:rsidRPr="00362E25">
        <w:rPr>
          <w:b/>
          <w:color w:val="0070C0"/>
        </w:rPr>
        <w:t>0</w:t>
      </w:r>
      <w:r w:rsidRPr="008877D9">
        <w:rPr>
          <w:rFonts w:hint="eastAsia"/>
          <w:b/>
          <w:color w:val="0070C0"/>
        </w:rPr>
        <w:t>秒</w:t>
      </w:r>
      <w:r>
        <w:t xml:space="preserve">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511287">
      <w:r>
        <w:t xml:space="preserve">              “</w:t>
      </w:r>
      <w:r>
        <w:rPr>
          <w:rFonts w:hint="eastAsia"/>
        </w:rPr>
        <w:t>腳上</w:t>
      </w:r>
      <w:r>
        <w:t>”(</w:t>
      </w:r>
      <w:r w:rsidRPr="00362E25">
        <w:rPr>
          <w:color w:val="E36C0A"/>
        </w:rPr>
        <w:t>memory function(3)</w:t>
      </w:r>
      <w:r>
        <w:t>)</w:t>
      </w:r>
      <w:r w:rsidRPr="008877D9">
        <w:t xml:space="preserve"> </w:t>
      </w:r>
      <w:r>
        <w:rPr>
          <w:rFonts w:hint="eastAsia"/>
        </w:rPr>
        <w:t>就定位後</w:t>
      </w:r>
      <w:r>
        <w:rPr>
          <w:b/>
          <w:color w:val="0070C0"/>
        </w:rPr>
        <w:t>3</w:t>
      </w:r>
      <w:r w:rsidRPr="008877D9">
        <w:rPr>
          <w:b/>
          <w:color w:val="0070C0"/>
        </w:rPr>
        <w:t>0</w:t>
      </w:r>
      <w:r w:rsidRPr="008877D9">
        <w:rPr>
          <w:rFonts w:hint="eastAsia"/>
          <w:b/>
          <w:color w:val="0070C0"/>
        </w:rPr>
        <w:t>秒</w:t>
      </w:r>
      <w:r>
        <w:t xml:space="preserve">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8877D9">
      <w:pPr>
        <w:ind w:firstLineChars="800" w:firstLine="1920"/>
        <w:rPr>
          <w:b/>
          <w:color w:val="0070C0"/>
        </w:rPr>
      </w:pPr>
      <w:r>
        <w:t xml:space="preserve"> “</w:t>
      </w:r>
      <w:r>
        <w:rPr>
          <w:rFonts w:hint="eastAsia"/>
        </w:rPr>
        <w:t>恢復水平</w:t>
      </w:r>
      <w:r>
        <w:t>”(</w:t>
      </w:r>
      <w:r w:rsidRPr="00362E25">
        <w:rPr>
          <w:color w:val="E36C0A"/>
        </w:rPr>
        <w:t>memory function(</w:t>
      </w:r>
      <w:r>
        <w:rPr>
          <w:color w:val="E36C0A"/>
        </w:rPr>
        <w:t>2</w:t>
      </w:r>
      <w:r w:rsidRPr="00362E25">
        <w:rPr>
          <w:color w:val="E36C0A"/>
        </w:rPr>
        <w:t>)</w:t>
      </w:r>
      <w:r>
        <w:t>)</w:t>
      </w:r>
      <w:r w:rsidRPr="008877D9">
        <w:t xml:space="preserve"> </w:t>
      </w:r>
      <w:r>
        <w:rPr>
          <w:rFonts w:hint="eastAsia"/>
        </w:rPr>
        <w:t>就定位後</w:t>
      </w:r>
      <w:r>
        <w:rPr>
          <w:b/>
          <w:color w:val="0070C0"/>
        </w:rPr>
        <w:t>3</w:t>
      </w:r>
      <w:r w:rsidRPr="008877D9">
        <w:rPr>
          <w:b/>
          <w:color w:val="0070C0"/>
        </w:rPr>
        <w:t>0</w:t>
      </w:r>
      <w:r w:rsidRPr="008877D9">
        <w:rPr>
          <w:rFonts w:hint="eastAsia"/>
          <w:b/>
          <w:color w:val="0070C0"/>
        </w:rPr>
        <w:t>秒</w:t>
      </w:r>
      <w:r>
        <w:rPr>
          <w:b/>
          <w:color w:val="0070C0"/>
        </w:rPr>
        <w:t xml:space="preserve">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8877D9">
      <w:pPr>
        <w:ind w:firstLineChars="800" w:firstLine="1920"/>
        <w:rPr>
          <w:b/>
          <w:color w:val="0070C0"/>
        </w:rPr>
      </w:pPr>
      <w:r>
        <w:t xml:space="preserve">     “</w:t>
      </w:r>
      <w:r>
        <w:rPr>
          <w:rFonts w:hint="eastAsia"/>
        </w:rPr>
        <w:t>左上</w:t>
      </w:r>
      <w:r>
        <w:t>”(</w:t>
      </w:r>
      <w:r w:rsidRPr="00362E25">
        <w:rPr>
          <w:color w:val="E36C0A"/>
        </w:rPr>
        <w:t>memory function(</w:t>
      </w:r>
      <w:r>
        <w:rPr>
          <w:color w:val="E36C0A"/>
        </w:rPr>
        <w:t>4</w:t>
      </w:r>
      <w:r w:rsidRPr="00362E25">
        <w:rPr>
          <w:color w:val="E36C0A"/>
        </w:rPr>
        <w:t>)</w:t>
      </w:r>
      <w:r>
        <w:t xml:space="preserve">) </w:t>
      </w:r>
      <w:r>
        <w:rPr>
          <w:rFonts w:hint="eastAsia"/>
        </w:rPr>
        <w:t>就定位後</w:t>
      </w:r>
      <w:r>
        <w:rPr>
          <w:b/>
          <w:color w:val="0070C0"/>
        </w:rPr>
        <w:t>3</w:t>
      </w:r>
      <w:r w:rsidRPr="008877D9">
        <w:rPr>
          <w:b/>
          <w:color w:val="0070C0"/>
        </w:rPr>
        <w:t>0</w:t>
      </w:r>
      <w:r w:rsidRPr="008877D9">
        <w:rPr>
          <w:rFonts w:hint="eastAsia"/>
          <w:b/>
          <w:color w:val="0070C0"/>
        </w:rPr>
        <w:t>秒</w:t>
      </w:r>
      <w:r>
        <w:rPr>
          <w:b/>
          <w:color w:val="0070C0"/>
        </w:rPr>
        <w:t xml:space="preserve"> </w:t>
      </w:r>
      <w:r>
        <w:rPr>
          <w:szCs w:val="24"/>
        </w:rPr>
        <w:sym w:font="Wingdings" w:char="F0E0"/>
      </w:r>
    </w:p>
    <w:p w:rsidR="004C7DDB" w:rsidRDefault="004C7DDB" w:rsidP="008877D9">
      <w:pPr>
        <w:ind w:firstLineChars="800" w:firstLine="1920"/>
      </w:pPr>
      <w:r>
        <w:t xml:space="preserve">        “</w:t>
      </w:r>
      <w:r>
        <w:rPr>
          <w:rFonts w:hint="eastAsia"/>
        </w:rPr>
        <w:t>右上</w:t>
      </w:r>
      <w:r>
        <w:t>”(</w:t>
      </w:r>
      <w:r w:rsidRPr="00362E25">
        <w:rPr>
          <w:color w:val="E36C0A"/>
        </w:rPr>
        <w:t>memory function(</w:t>
      </w:r>
      <w:r>
        <w:rPr>
          <w:color w:val="E36C0A"/>
        </w:rPr>
        <w:t>6</w:t>
      </w:r>
      <w:r w:rsidRPr="00362E25">
        <w:rPr>
          <w:color w:val="E36C0A"/>
        </w:rPr>
        <w:t>)</w:t>
      </w:r>
      <w:r>
        <w:t xml:space="preserve">) </w:t>
      </w:r>
      <w:r>
        <w:rPr>
          <w:rFonts w:hint="eastAsia"/>
        </w:rPr>
        <w:t>就定位後</w:t>
      </w:r>
      <w:r>
        <w:rPr>
          <w:b/>
          <w:color w:val="0070C0"/>
        </w:rPr>
        <w:t>3</w:t>
      </w:r>
      <w:r w:rsidRPr="008877D9">
        <w:rPr>
          <w:b/>
          <w:color w:val="0070C0"/>
        </w:rPr>
        <w:t>0</w:t>
      </w:r>
      <w:r w:rsidRPr="008877D9">
        <w:rPr>
          <w:rFonts w:hint="eastAsia"/>
          <w:b/>
          <w:color w:val="0070C0"/>
        </w:rPr>
        <w:t>秒</w:t>
      </w:r>
      <w:r>
        <w:rPr>
          <w:b/>
          <w:color w:val="0070C0"/>
        </w:rPr>
        <w:t xml:space="preserve"> </w:t>
      </w:r>
      <w:r>
        <w:rPr>
          <w:szCs w:val="24"/>
        </w:rPr>
        <w:sym w:font="Wingdings" w:char="F0E0"/>
      </w:r>
    </w:p>
    <w:p w:rsidR="004C7DDB" w:rsidRDefault="004C7DDB" w:rsidP="008877D9">
      <w:pPr>
        <w:ind w:firstLineChars="800" w:firstLine="1920"/>
      </w:pPr>
      <w:r>
        <w:t xml:space="preserve">            “</w:t>
      </w:r>
      <w:r>
        <w:rPr>
          <w:rFonts w:hint="eastAsia"/>
        </w:rPr>
        <w:t>恢復水平</w:t>
      </w:r>
      <w:r>
        <w:t>”(</w:t>
      </w:r>
      <w:r w:rsidRPr="00362E25">
        <w:rPr>
          <w:color w:val="E36C0A"/>
        </w:rPr>
        <w:t>memory function(</w:t>
      </w:r>
      <w:r>
        <w:rPr>
          <w:color w:val="E36C0A"/>
        </w:rPr>
        <w:t>5</w:t>
      </w:r>
      <w:r w:rsidRPr="00362E25">
        <w:rPr>
          <w:color w:val="E36C0A"/>
        </w:rPr>
        <w:t>)</w:t>
      </w:r>
      <w:r>
        <w:t>)</w:t>
      </w:r>
      <w:r w:rsidRPr="008877D9">
        <w:t xml:space="preserve"> </w:t>
      </w:r>
      <w:r>
        <w:rPr>
          <w:rFonts w:hint="eastAsia"/>
        </w:rPr>
        <w:t>就定位後</w:t>
      </w:r>
      <w:r>
        <w:rPr>
          <w:b/>
          <w:color w:val="0070C0"/>
        </w:rPr>
        <w:t>3</w:t>
      </w:r>
      <w:r w:rsidRPr="008877D9">
        <w:rPr>
          <w:b/>
          <w:color w:val="0070C0"/>
        </w:rPr>
        <w:t>0</w:t>
      </w:r>
      <w:r w:rsidRPr="008877D9">
        <w:rPr>
          <w:rFonts w:hint="eastAsia"/>
          <w:b/>
          <w:color w:val="0070C0"/>
        </w:rPr>
        <w:t>秒</w:t>
      </w:r>
      <w:r>
        <w:rPr>
          <w:b/>
          <w:color w:val="0070C0"/>
        </w:rPr>
        <w:t xml:space="preserve"> </w:t>
      </w:r>
      <w:r>
        <w:rPr>
          <w:szCs w:val="24"/>
        </w:rPr>
        <w:sym w:font="Wingdings" w:char="F0E0"/>
      </w:r>
    </w:p>
    <w:p w:rsidR="004C7DDB" w:rsidRDefault="004C7DDB" w:rsidP="008877D9">
      <w:pPr>
        <w:ind w:firstLineChars="800" w:firstLine="1920"/>
      </w:pPr>
      <w:r>
        <w:t xml:space="preserve">                “</w:t>
      </w:r>
      <w:r w:rsidRPr="008877D9">
        <w:t>Calibrate Bed</w:t>
      </w:r>
      <w:r>
        <w:t xml:space="preserve">” </w:t>
      </w:r>
      <w:r>
        <w:rPr>
          <w:szCs w:val="24"/>
        </w:rPr>
        <w:sym w:font="Wingdings" w:char="F0E0"/>
      </w:r>
      <w:r>
        <w:t xml:space="preserve"> </w:t>
      </w:r>
      <w:r>
        <w:rPr>
          <w:rFonts w:hint="eastAsia"/>
        </w:rPr>
        <w:t>此組程式完成</w:t>
      </w:r>
    </w:p>
    <w:p w:rsidR="004C7DDB" w:rsidRDefault="004C7DDB" w:rsidP="008F7A29">
      <w:pPr>
        <w:spacing w:afterLines="50"/>
        <w:rPr>
          <w:i/>
          <w:color w:val="C00000"/>
          <w:shd w:val="pct15" w:color="auto" w:fill="FFFFFF"/>
        </w:rPr>
      </w:pPr>
      <w:r w:rsidRPr="00551D10">
        <w:rPr>
          <w:i/>
          <w:color w:val="C00000"/>
          <w:shd w:val="pct15" w:color="auto" w:fill="FFFFFF"/>
        </w:rPr>
        <w:t xml:space="preserve">PS: </w:t>
      </w:r>
      <w:r>
        <w:rPr>
          <w:i/>
          <w:color w:val="C00000"/>
          <w:shd w:val="pct15" w:color="auto" w:fill="FFFFFF"/>
        </w:rPr>
        <w:t xml:space="preserve"> 1. </w:t>
      </w:r>
      <w:r w:rsidRPr="00551D10">
        <w:rPr>
          <w:rFonts w:hint="eastAsia"/>
          <w:i/>
          <w:color w:val="C00000"/>
          <w:shd w:val="pct15" w:color="auto" w:fill="FFFFFF"/>
        </w:rPr>
        <w:t>由於此部分腳本秒數沒有確定</w:t>
      </w:r>
      <w:r w:rsidRPr="00551D10">
        <w:rPr>
          <w:i/>
          <w:color w:val="C00000"/>
          <w:shd w:val="pct15" w:color="auto" w:fill="FFFFFF"/>
        </w:rPr>
        <w:t xml:space="preserve">, </w:t>
      </w:r>
      <w:r w:rsidRPr="00551D10">
        <w:rPr>
          <w:rFonts w:hint="eastAsia"/>
          <w:i/>
          <w:color w:val="C00000"/>
          <w:shd w:val="pct15" w:color="auto" w:fill="FFFFFF"/>
        </w:rPr>
        <w:t>故每個指令間隔先約略抓取</w:t>
      </w:r>
      <w:r w:rsidRPr="00551D10">
        <w:rPr>
          <w:i/>
          <w:color w:val="C00000"/>
          <w:shd w:val="pct15" w:color="auto" w:fill="FFFFFF"/>
        </w:rPr>
        <w:t>30</w:t>
      </w:r>
      <w:r w:rsidRPr="00551D10">
        <w:rPr>
          <w:rFonts w:hint="eastAsia"/>
          <w:i/>
          <w:color w:val="C00000"/>
          <w:shd w:val="pct15" w:color="auto" w:fill="FFFFFF"/>
        </w:rPr>
        <w:t>秒</w:t>
      </w:r>
    </w:p>
    <w:p w:rsidR="004C7DDB" w:rsidRPr="00C6543B" w:rsidRDefault="004C7DDB" w:rsidP="00C6543B">
      <w:pPr>
        <w:ind w:firstLineChars="200" w:firstLine="480"/>
        <w:rPr>
          <w:i/>
          <w:color w:val="C00000"/>
          <w:shd w:val="pct15" w:color="auto" w:fill="FFFFFF"/>
        </w:rPr>
      </w:pPr>
      <w:r>
        <w:rPr>
          <w:i/>
          <w:color w:val="C00000"/>
          <w:shd w:val="pct15" w:color="auto" w:fill="FFFFFF"/>
        </w:rPr>
        <w:t xml:space="preserve">2. </w:t>
      </w:r>
      <w:r w:rsidRPr="00C6543B">
        <w:rPr>
          <w:rFonts w:hint="eastAsia"/>
          <w:i/>
          <w:color w:val="C00000"/>
          <w:shd w:val="pct15" w:color="auto" w:fill="FFFFFF"/>
        </w:rPr>
        <w:t>點選”自動展示”功能後</w:t>
      </w:r>
      <w:r w:rsidRPr="00C6543B">
        <w:rPr>
          <w:i/>
          <w:color w:val="C00000"/>
          <w:shd w:val="pct15" w:color="auto" w:fill="FFFFFF"/>
        </w:rPr>
        <w:t xml:space="preserve">, </w:t>
      </w:r>
      <w:r w:rsidRPr="00C6543B">
        <w:rPr>
          <w:rFonts w:hint="eastAsia"/>
          <w:i/>
          <w:color w:val="C00000"/>
          <w:shd w:val="pct15" w:color="auto" w:fill="FFFFFF"/>
        </w:rPr>
        <w:t>其他單項功能在”自動展示”整個系列動作結束前將無法使用</w:t>
      </w:r>
    </w:p>
    <w:p w:rsidR="004C7DDB" w:rsidRDefault="004C7DDB" w:rsidP="009B2BF0">
      <w:pPr>
        <w:ind w:firstLineChars="800" w:firstLine="1922"/>
        <w:rPr>
          <w:b/>
          <w:color w:val="0070C0"/>
        </w:rPr>
      </w:pPr>
    </w:p>
    <w:p w:rsidR="004C7DDB" w:rsidRPr="00551D10" w:rsidRDefault="004C7DDB" w:rsidP="008F7A29">
      <w:pPr>
        <w:spacing w:afterLines="50"/>
        <w:rPr>
          <w:u w:val="single"/>
        </w:rPr>
      </w:pPr>
      <w:r w:rsidRPr="00551D10">
        <w:rPr>
          <w:rFonts w:hint="eastAsia"/>
          <w:b/>
          <w:color w:val="C00000"/>
          <w:u w:val="single"/>
        </w:rPr>
        <w:t>時間表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73"/>
        <w:gridCol w:w="1306"/>
        <w:gridCol w:w="3042"/>
        <w:gridCol w:w="3158"/>
      </w:tblGrid>
      <w:tr w:rsidR="004C7DDB" w:rsidRPr="004C3C0C" w:rsidTr="004C3C0C">
        <w:trPr>
          <w:trHeight w:val="549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動</w:t>
            </w:r>
            <w:r w:rsidRPr="004C3C0C">
              <w:rPr>
                <w:b/>
              </w:rPr>
              <w:t xml:space="preserve">  </w:t>
            </w:r>
            <w:r w:rsidRPr="004C3C0C">
              <w:rPr>
                <w:rFonts w:hint="eastAsia"/>
                <w:b/>
              </w:rPr>
              <w:t>作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下指令</w:t>
            </w:r>
          </w:p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秒數</w:t>
            </w:r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功能碼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備</w:t>
            </w:r>
            <w:r w:rsidRPr="004C3C0C">
              <w:rPr>
                <w:b/>
              </w:rPr>
              <w:t xml:space="preserve">  </w:t>
            </w:r>
            <w:r w:rsidRPr="004C3C0C">
              <w:rPr>
                <w:rFonts w:hint="eastAsia"/>
                <w:b/>
              </w:rPr>
              <w:t>註</w:t>
            </w:r>
          </w:p>
        </w:tc>
      </w:tr>
      <w:tr w:rsidR="004C7DDB" w:rsidRPr="004C3C0C" w:rsidTr="004C3C0C">
        <w:trPr>
          <w:trHeight w:val="636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頭上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4C3C0C">
                <w:t>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Memory Function (1)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649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腳上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”"/>
              </w:smartTagPr>
              <w:r w:rsidRPr="004C3C0C">
                <w:t>60”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Memory Function (3)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53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恢復水平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0"/>
                <w:attr w:name="UnitName" w:val="”"/>
              </w:smartTagPr>
              <w:r w:rsidRPr="004C3C0C">
                <w:t>90”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Memory Function (2)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1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左上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0"/>
                <w:attr w:name="UnitName" w:val="”"/>
              </w:smartTagPr>
              <w:r w:rsidRPr="004C3C0C">
                <w:t>110”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Memory Function (4)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01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右上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0"/>
                <w:attr w:name="UnitName" w:val="”"/>
              </w:smartTagPr>
              <w:r w:rsidRPr="004C3C0C">
                <w:t>130”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Memory Function (6)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499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恢復水平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0"/>
                <w:attr w:name="UnitName" w:val="”"/>
              </w:smartTagPr>
              <w:r w:rsidRPr="004C3C0C">
                <w:t>160”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Memory Function (5)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4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Calibrate Bed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80"/>
                <w:attr w:name="UnitName" w:val="”"/>
              </w:smartTagPr>
              <w:r w:rsidRPr="004C3C0C">
                <w:t>180”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Calibrate Beck (</w:t>
            </w:r>
            <w:r w:rsidRPr="004C3C0C">
              <w:rPr>
                <w:rFonts w:hint="eastAsia"/>
              </w:rPr>
              <w:t>命令碼</w:t>
            </w:r>
            <w:r w:rsidRPr="004C3C0C">
              <w:t>B)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</w:tbl>
    <w:p w:rsidR="004C7DDB" w:rsidRDefault="004C7DDB" w:rsidP="00CC166D"/>
    <w:p w:rsidR="004C7DDB" w:rsidRDefault="004C7DDB" w:rsidP="008877D9">
      <w:pPr>
        <w:ind w:firstLineChars="800" w:firstLine="1920"/>
      </w:pPr>
    </w:p>
    <w:p w:rsidR="004C7DDB" w:rsidRDefault="004C7DDB" w:rsidP="00647A06">
      <w:pPr>
        <w:pStyle w:val="ListParagraph"/>
        <w:numPr>
          <w:ilvl w:val="0"/>
          <w:numId w:val="1"/>
        </w:numPr>
        <w:ind w:leftChars="0"/>
      </w:pPr>
      <w:r w:rsidRPr="00647A06">
        <w:rPr>
          <w:rFonts w:hint="eastAsia"/>
          <w:b/>
          <w:u w:val="single"/>
        </w:rPr>
        <w:t>電腦</w:t>
      </w:r>
      <w:r w:rsidRPr="00647A06">
        <w:rPr>
          <w:b/>
          <w:u w:val="single"/>
        </w:rPr>
        <w:t>B</w:t>
      </w:r>
      <w:r>
        <w:t xml:space="preserve"> (</w:t>
      </w:r>
      <w:r>
        <w:rPr>
          <w:rFonts w:hint="eastAsia"/>
        </w:rPr>
        <w:t>搭配零重力等功能的</w:t>
      </w:r>
      <w:r>
        <w:t>PLC): (</w:t>
      </w:r>
      <w:r>
        <w:rPr>
          <w:rFonts w:hint="eastAsia"/>
        </w:rPr>
        <w:t>畫面與最終交付程式也許有所不同</w:t>
      </w:r>
      <w:r>
        <w:t xml:space="preserve">, </w:t>
      </w:r>
      <w:r>
        <w:rPr>
          <w:rFonts w:hint="eastAsia"/>
        </w:rPr>
        <w:t>但功能將一致</w:t>
      </w:r>
      <w:r>
        <w:t>)</w:t>
      </w:r>
    </w:p>
    <w:p w:rsidR="004C7DDB" w:rsidRDefault="004C7DDB" w:rsidP="00895FC2">
      <w:r>
        <w:rPr>
          <w:noProof/>
        </w:rPr>
        <w:pict>
          <v:rect id="矩形 13" o:spid="_x0000_s1049" style="position:absolute;margin-left:47.1pt;margin-top:14.05pt;width:429pt;height:224.25pt;z-index:-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" fillcolor="#d8d8d8" strokecolor="#a5a5a5" strokeweight="2pt"/>
        </w:pict>
      </w:r>
    </w:p>
    <w:p w:rsidR="004C7DDB" w:rsidRDefault="004C7DDB" w:rsidP="00895FC2">
      <w:r>
        <w:rPr>
          <w:noProof/>
        </w:rPr>
        <w:pict>
          <v:shape id="文字方塊 14" o:spid="_x0000_s1050" type="#_x0000_t202" style="position:absolute;margin-left:181.35pt;margin-top:2.8pt;width:142.5pt;height:27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" filled="f" strokecolor="#5a5a5a" strokeweight=".5pt">
            <v:textbox>
              <w:txbxContent>
                <w:p w:rsidR="004C7DDB" w:rsidRDefault="004C7DDB" w:rsidP="00895FC2">
                  <w:r>
                    <w:rPr>
                      <w:rFonts w:hint="eastAsia"/>
                    </w:rPr>
                    <w:t>控制零重力的電腦與</w:t>
                  </w:r>
                  <w:r>
                    <w:t>PLC</w:t>
                  </w:r>
                </w:p>
              </w:txbxContent>
            </v:textbox>
          </v:shape>
        </w:pict>
      </w:r>
    </w:p>
    <w:p w:rsidR="004C7DDB" w:rsidRDefault="004C7DDB" w:rsidP="00895FC2"/>
    <w:p w:rsidR="004C7DDB" w:rsidRDefault="004C7DDB" w:rsidP="00895FC2">
      <w:r>
        <w:rPr>
          <w:noProof/>
        </w:rPr>
        <w:pict>
          <v:shape id="文字方塊 15" o:spid="_x0000_s1051" type="#_x0000_t202" style="position:absolute;margin-left:338.85pt;margin-top:10.3pt;width:85.5pt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" filled="f" strokecolor="#5a5a5a" strokeweight=".5pt">
            <v:textbox>
              <w:txbxContent>
                <w:p w:rsidR="004C7DDB" w:rsidRDefault="004C7DDB" w:rsidP="00895FC2">
                  <w:r>
                    <w:t>Calibrate Bed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4" o:spid="_x0000_s1052" type="#_x0000_t202" style="position:absolute;margin-left:76.35pt;margin-top:10.3pt;width:69pt;height:27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" filled="f" strokecolor="#5a5a5a" strokeweight=".5pt">
            <v:textbox>
              <w:txbxContent>
                <w:p w:rsidR="004C7DDB" w:rsidRDefault="004C7DDB" w:rsidP="00895FC2">
                  <w:r>
                    <w:rPr>
                      <w:rFonts w:hint="eastAsia"/>
                    </w:rPr>
                    <w:t>自動展示</w:t>
                  </w:r>
                </w:p>
              </w:txbxContent>
            </v:textbox>
          </v:shape>
        </w:pict>
      </w:r>
    </w:p>
    <w:p w:rsidR="004C7DDB" w:rsidRDefault="004C7DDB" w:rsidP="00895FC2"/>
    <w:p w:rsidR="004C7DDB" w:rsidRDefault="004C7DDB" w:rsidP="00895FC2"/>
    <w:p w:rsidR="004C7DDB" w:rsidRDefault="004C7DDB" w:rsidP="00895FC2"/>
    <w:p w:rsidR="004C7DDB" w:rsidRDefault="004C7DDB" w:rsidP="00895FC2">
      <w:r>
        <w:rPr>
          <w:noProof/>
        </w:rPr>
        <w:pict>
          <v:shape id="文字方塊 25" o:spid="_x0000_s1053" type="#_x0000_t202" style="position:absolute;margin-left:80.85pt;margin-top:4.3pt;width:70.5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" filled="f" strokecolor="#5a5a5a" strokeweight=".5pt">
            <v:textbox>
              <w:txbxContent>
                <w:p w:rsidR="004C7DDB" w:rsidRDefault="004C7DDB" w:rsidP="00D845F6">
                  <w:pPr>
                    <w:jc w:val="center"/>
                  </w:pPr>
                  <w:r>
                    <w:rPr>
                      <w:rFonts w:hint="eastAsia"/>
                    </w:rPr>
                    <w:t>播放音樂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3" o:spid="_x0000_s1054" type="#_x0000_t202" style="position:absolute;margin-left:181.35pt;margin-top:5.05pt;width:48.75pt;height:27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" filled="f" strokecolor="#5a5a5a" strokeweight=".5pt">
            <v:textbox>
              <w:txbxContent>
                <w:p w:rsidR="004C7DDB" w:rsidRDefault="004C7DDB" w:rsidP="00895FC2">
                  <w:pPr>
                    <w:jc w:val="center"/>
                  </w:pPr>
                  <w:r>
                    <w:rPr>
                      <w:rFonts w:hint="eastAsia"/>
                    </w:rPr>
                    <w:t>腳抬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1" o:spid="_x0000_s1055" type="#_x0000_t202" style="position:absolute;margin-left:260.85pt;margin-top:4.3pt;width:69pt;height:2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" filled="f" strokecolor="#5a5a5a" strokeweight=".5pt">
            <v:textbox>
              <w:txbxContent>
                <w:p w:rsidR="004C7DDB" w:rsidRDefault="004C7DDB" w:rsidP="00895FC2">
                  <w:pPr>
                    <w:jc w:val="center"/>
                  </w:pPr>
                  <w:r>
                    <w:rPr>
                      <w:rFonts w:hint="eastAsia"/>
                    </w:rPr>
                    <w:t>腰部按摩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0" o:spid="_x0000_s1056" type="#_x0000_t202" style="position:absolute;margin-left:364.35pt;margin-top:4.3pt;width:71.25pt;height:2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" filled="f" strokecolor="#5a5a5a" strokeweight=".5pt">
            <v:textbox>
              <w:txbxContent>
                <w:p w:rsidR="004C7DDB" w:rsidRDefault="004C7DDB" w:rsidP="00895FC2">
                  <w:pPr>
                    <w:jc w:val="center"/>
                  </w:pPr>
                  <w:r>
                    <w:rPr>
                      <w:rFonts w:hint="eastAsia"/>
                    </w:rPr>
                    <w:t>腳部按摩</w:t>
                  </w:r>
                </w:p>
              </w:txbxContent>
            </v:textbox>
          </v:shape>
        </w:pict>
      </w:r>
    </w:p>
    <w:p w:rsidR="004C7DDB" w:rsidRDefault="004C7DDB" w:rsidP="00895FC2"/>
    <w:p w:rsidR="004C7DDB" w:rsidRDefault="004C7DDB" w:rsidP="00895FC2"/>
    <w:p w:rsidR="004C7DDB" w:rsidRDefault="004C7DDB" w:rsidP="00895FC2">
      <w:r>
        <w:rPr>
          <w:noProof/>
        </w:rPr>
        <w:pict>
          <v:shape id="文字方塊 27" o:spid="_x0000_s1057" type="#_x0000_t202" style="position:absolute;margin-left:405.6pt;margin-top:2.8pt;width:66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" filled="f" strokecolor="#5a5a5a" strokeweight=".5pt">
            <v:textbox>
              <w:txbxContent>
                <w:p w:rsidR="004C7DDB" w:rsidRDefault="004C7DDB" w:rsidP="001E1703">
                  <w:pPr>
                    <w:jc w:val="center"/>
                  </w:pPr>
                  <w:r>
                    <w:rPr>
                      <w:rFonts w:hint="eastAsia"/>
                    </w:rPr>
                    <w:t>播放影片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6" o:spid="_x0000_s1058" type="#_x0000_t202" style="position:absolute;margin-left:326.1pt;margin-top:2.8pt;width:59.2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" filled="f" strokecolor="#5a5a5a" strokeweight=".5pt">
            <v:textbox>
              <w:txbxContent>
                <w:p w:rsidR="004C7DDB" w:rsidRDefault="004C7DDB" w:rsidP="001E1703">
                  <w:pPr>
                    <w:jc w:val="center"/>
                  </w:pPr>
                  <w:r>
                    <w:t>TV mode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17" o:spid="_x0000_s1059" type="#_x0000_t202" style="position:absolute;margin-left:242.85pt;margin-top:5.05pt;width:59.25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" filled="f" strokecolor="#5a5a5a" strokeweight=".5pt">
            <v:textbox>
              <w:txbxContent>
                <w:p w:rsidR="004C7DDB" w:rsidRDefault="004C7DDB" w:rsidP="00895FC2">
                  <w:pPr>
                    <w:jc w:val="center"/>
                  </w:pPr>
                  <w:r>
                    <w:rPr>
                      <w:rFonts w:hint="eastAsia"/>
                    </w:rPr>
                    <w:t>防打呼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19" o:spid="_x0000_s1060" type="#_x0000_t202" style="position:absolute;margin-left:155.1pt;margin-top:4.3pt;width:64.5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" filled="f" strokecolor="#5a5a5a" strokeweight=".5pt">
            <v:textbox>
              <w:txbxContent>
                <w:p w:rsidR="004C7DDB" w:rsidRDefault="004C7DDB" w:rsidP="00895FC2">
                  <w:pPr>
                    <w:jc w:val="center"/>
                  </w:pPr>
                  <w:r>
                    <w:rPr>
                      <w:rFonts w:hint="eastAsia"/>
                    </w:rPr>
                    <w:t>母親拍背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18" o:spid="_x0000_s1061" type="#_x0000_t202" style="position:absolute;margin-left:70.35pt;margin-top:5.05pt;width:63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" filled="f" strokecolor="#5a5a5a" strokeweight=".5pt">
            <v:textbox>
              <w:txbxContent>
                <w:p w:rsidR="004C7DDB" w:rsidRDefault="004C7DDB" w:rsidP="00895FC2">
                  <w:pPr>
                    <w:jc w:val="center"/>
                  </w:pPr>
                  <w:r>
                    <w:rPr>
                      <w:rFonts w:hint="eastAsia"/>
                    </w:rPr>
                    <w:t>零重力</w:t>
                  </w:r>
                </w:p>
              </w:txbxContent>
            </v:textbox>
          </v:shape>
        </w:pict>
      </w:r>
    </w:p>
    <w:p w:rsidR="004C7DDB" w:rsidRDefault="004C7DDB" w:rsidP="00895FC2"/>
    <w:p w:rsidR="004C7DDB" w:rsidRDefault="004C7DDB" w:rsidP="00895FC2"/>
    <w:p w:rsidR="004C7DDB" w:rsidRDefault="004C7DDB" w:rsidP="00895FC2"/>
    <w:p w:rsidR="004C7DDB" w:rsidRPr="00F744EA" w:rsidRDefault="004C7DDB" w:rsidP="00895FC2">
      <w:pPr>
        <w:rPr>
          <w:b/>
          <w:color w:val="FF0000"/>
        </w:rPr>
      </w:pPr>
      <w:r w:rsidRPr="00F744EA">
        <w:rPr>
          <w:rFonts w:hint="eastAsia"/>
          <w:b/>
          <w:color w:val="C00000"/>
          <w:u w:val="single"/>
        </w:rPr>
        <w:t>自動展示</w:t>
      </w:r>
      <w:r>
        <w:rPr>
          <w:rFonts w:hint="eastAsia"/>
        </w:rPr>
        <w:t>將包括以下動作</w:t>
      </w:r>
      <w:r>
        <w:t>:</w:t>
      </w:r>
      <w:r w:rsidRPr="00F744EA">
        <w:rPr>
          <w:b/>
          <w:color w:val="FF0000"/>
        </w:rPr>
        <w:t xml:space="preserve"> (</w:t>
      </w:r>
      <w:r w:rsidRPr="00F744EA">
        <w:rPr>
          <w:rFonts w:hint="eastAsia"/>
          <w:b/>
          <w:color w:val="FF0000"/>
        </w:rPr>
        <w:t>依據</w:t>
      </w:r>
      <w:r w:rsidRPr="00F744EA">
        <w:rPr>
          <w:b/>
          <w:color w:val="FF0000"/>
        </w:rPr>
        <w:t>Sean</w:t>
      </w:r>
      <w:r w:rsidRPr="00F744EA">
        <w:rPr>
          <w:rFonts w:hint="eastAsia"/>
          <w:b/>
          <w:color w:val="FF0000"/>
        </w:rPr>
        <w:t>於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8"/>
          <w:attr w:name="Year" w:val="2011"/>
        </w:smartTagPr>
        <w:r w:rsidRPr="00F744EA">
          <w:rPr>
            <w:b/>
            <w:color w:val="FF0000"/>
          </w:rPr>
          <w:t>2011/8/5</w:t>
        </w:r>
      </w:smartTag>
      <w:r w:rsidRPr="00F744EA">
        <w:rPr>
          <w:rFonts w:hint="eastAsia"/>
          <w:b/>
          <w:color w:val="FF0000"/>
        </w:rPr>
        <w:t>的腳本</w:t>
      </w:r>
      <w:r w:rsidRPr="00F744EA">
        <w:rPr>
          <w:b/>
          <w:color w:val="FF0000"/>
        </w:rPr>
        <w:t>V2</w:t>
      </w:r>
      <w:r w:rsidRPr="00F744EA">
        <w:rPr>
          <w:rFonts w:hint="eastAsia"/>
          <w:b/>
          <w:color w:val="FF0000"/>
        </w:rPr>
        <w:t>進行開發</w:t>
      </w:r>
      <w:r w:rsidRPr="00F744EA">
        <w:rPr>
          <w:b/>
          <w:color w:val="FF0000"/>
        </w:rPr>
        <w:t>)</w:t>
      </w:r>
    </w:p>
    <w:p w:rsidR="004C7DDB" w:rsidRDefault="004C7DDB" w:rsidP="00895FC2"/>
    <w:p w:rsidR="004C7DDB" w:rsidRDefault="004C7DDB" w:rsidP="003744BC">
      <w:r>
        <w:t xml:space="preserve">          </w:t>
      </w:r>
      <w:r>
        <w:rPr>
          <w:rFonts w:hint="eastAsia"/>
        </w:rPr>
        <w:t>床的初始狀態為平躺</w:t>
      </w:r>
      <w:r>
        <w:t xml:space="preserve"> </w:t>
      </w:r>
      <w:r>
        <w:rPr>
          <w:szCs w:val="24"/>
        </w:rPr>
        <w:sym w:font="Wingdings" w:char="F0E0"/>
      </w:r>
      <w:r>
        <w:t xml:space="preserve"> “</w:t>
      </w:r>
      <w:r>
        <w:rPr>
          <w:rFonts w:hint="eastAsia"/>
        </w:rPr>
        <w:t>播放音樂</w:t>
      </w:r>
      <w:r>
        <w:t>”</w:t>
      </w:r>
      <w:r w:rsidRPr="00D845F6">
        <w:t xml:space="preserve"> </w:t>
      </w:r>
      <w:r>
        <w:rPr>
          <w:szCs w:val="24"/>
        </w:rPr>
        <w:sym w:font="Wingdings" w:char="F0E0"/>
      </w:r>
      <w:r>
        <w:t xml:space="preserve"> “</w:t>
      </w:r>
      <w:r>
        <w:rPr>
          <w:rFonts w:hint="eastAsia"/>
        </w:rPr>
        <w:t>腳抬</w:t>
      </w:r>
      <w:r>
        <w:t>”(</w:t>
      </w:r>
      <w:r w:rsidRPr="00C64323">
        <w:rPr>
          <w:color w:val="E36C0A"/>
        </w:rPr>
        <w:t>foot position(71)</w:t>
      </w:r>
      <w:r>
        <w:t xml:space="preserve">)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3B59AC">
      <w:r>
        <w:t xml:space="preserve">             “</w:t>
      </w:r>
      <w:r>
        <w:rPr>
          <w:rFonts w:hint="eastAsia"/>
        </w:rPr>
        <w:t>腰部按摩</w:t>
      </w:r>
      <w:r>
        <w:t>”(</w:t>
      </w:r>
      <w:r>
        <w:rPr>
          <w:color w:val="E36C0A"/>
        </w:rPr>
        <w:t>foot vibration(10</w:t>
      </w:r>
      <w:r w:rsidRPr="00C64323">
        <w:rPr>
          <w:color w:val="E36C0A"/>
        </w:rPr>
        <w:t>)</w:t>
      </w:r>
      <w:r>
        <w:t>)</w:t>
      </w:r>
      <w:r w:rsidRPr="008877D9">
        <w:t xml:space="preserve"> </w:t>
      </w:r>
      <w:r>
        <w:rPr>
          <w:szCs w:val="24"/>
        </w:rPr>
        <w:sym w:font="Wingdings" w:char="F0E0"/>
      </w:r>
      <w:r>
        <w:t xml:space="preserve"> “</w:t>
      </w:r>
      <w:r>
        <w:rPr>
          <w:rFonts w:hint="eastAsia"/>
        </w:rPr>
        <w:t>腳部按摩</w:t>
      </w:r>
      <w:r>
        <w:t>”(</w:t>
      </w:r>
      <w:r>
        <w:rPr>
          <w:color w:val="E36C0A"/>
        </w:rPr>
        <w:t>foot vibration(6</w:t>
      </w:r>
      <w:r w:rsidRPr="00C64323">
        <w:rPr>
          <w:color w:val="E36C0A"/>
        </w:rPr>
        <w:t>)</w:t>
      </w:r>
      <w:r>
        <w:t>)</w:t>
      </w:r>
      <w:r w:rsidRPr="008877D9">
        <w:t xml:space="preserve"> </w:t>
      </w:r>
      <w:r>
        <w:rPr>
          <w:szCs w:val="24"/>
        </w:rPr>
        <w:sym w:font="Wingdings" w:char="F0E0"/>
      </w:r>
    </w:p>
    <w:p w:rsidR="004C7DDB" w:rsidRDefault="004C7DDB" w:rsidP="003B59AC">
      <w:pPr>
        <w:rPr>
          <w:color w:val="E36C0A"/>
          <w:sz w:val="20"/>
          <w:szCs w:val="20"/>
        </w:rPr>
      </w:pPr>
      <w:r>
        <w:t xml:space="preserve">                “</w:t>
      </w:r>
      <w:r>
        <w:rPr>
          <w:rFonts w:hint="eastAsia"/>
        </w:rPr>
        <w:t>零重力</w:t>
      </w:r>
      <w:r>
        <w:t>”(</w:t>
      </w:r>
      <w:r>
        <w:rPr>
          <w:color w:val="E36C0A"/>
        </w:rPr>
        <w:t>head position(30</w:t>
      </w:r>
      <w:r w:rsidRPr="00C64323">
        <w:rPr>
          <w:color w:val="E36C0A"/>
        </w:rPr>
        <w:t>)</w:t>
      </w:r>
      <w:r>
        <w:rPr>
          <w:color w:val="E36C0A"/>
        </w:rPr>
        <w:t xml:space="preserve">, </w:t>
      </w:r>
      <w:r w:rsidRPr="00A31DFD">
        <w:rPr>
          <w:rFonts w:hint="eastAsia"/>
          <w:color w:val="E36C0A"/>
          <w:sz w:val="20"/>
          <w:szCs w:val="20"/>
        </w:rPr>
        <w:t>自動展示不使用</w:t>
      </w:r>
      <w:r w:rsidRPr="00A31DFD">
        <w:rPr>
          <w:color w:val="E36C0A"/>
          <w:sz w:val="20"/>
          <w:szCs w:val="20"/>
        </w:rPr>
        <w:t>memory function</w:t>
      </w:r>
      <w:r w:rsidRPr="00A31DFD">
        <w:rPr>
          <w:rFonts w:hint="eastAsia"/>
          <w:color w:val="E36C0A"/>
          <w:sz w:val="20"/>
          <w:szCs w:val="20"/>
        </w:rPr>
        <w:t>指令</w:t>
      </w:r>
      <w:r w:rsidRPr="00A31DFD">
        <w:rPr>
          <w:color w:val="E36C0A"/>
          <w:sz w:val="20"/>
          <w:szCs w:val="20"/>
        </w:rPr>
        <w:t xml:space="preserve">, </w:t>
      </w:r>
      <w:r w:rsidRPr="00A31DFD">
        <w:rPr>
          <w:rFonts w:hint="eastAsia"/>
          <w:color w:val="E36C0A"/>
          <w:sz w:val="20"/>
          <w:szCs w:val="20"/>
        </w:rPr>
        <w:t>單獨功能按</w:t>
      </w:r>
    </w:p>
    <w:p w:rsidR="004C7DDB" w:rsidRDefault="004C7DDB" w:rsidP="003B59AC">
      <w:r>
        <w:rPr>
          <w:color w:val="E36C0A"/>
          <w:sz w:val="20"/>
          <w:szCs w:val="20"/>
        </w:rPr>
        <w:t xml:space="preserve">                                                                </w:t>
      </w:r>
      <w:r w:rsidRPr="00A31DFD">
        <w:rPr>
          <w:rFonts w:hint="eastAsia"/>
          <w:color w:val="E36C0A"/>
          <w:sz w:val="20"/>
          <w:szCs w:val="20"/>
        </w:rPr>
        <w:t>鈕則使用</w:t>
      </w:r>
      <w:r w:rsidRPr="00A31DFD">
        <w:rPr>
          <w:color w:val="E36C0A"/>
          <w:sz w:val="20"/>
          <w:szCs w:val="20"/>
        </w:rPr>
        <w:t>memory funct</w:t>
      </w:r>
      <w:r>
        <w:rPr>
          <w:color w:val="E36C0A"/>
          <w:sz w:val="20"/>
          <w:szCs w:val="20"/>
        </w:rPr>
        <w:t>i</w:t>
      </w:r>
      <w:r w:rsidRPr="00A31DFD">
        <w:rPr>
          <w:color w:val="E36C0A"/>
          <w:sz w:val="20"/>
          <w:szCs w:val="20"/>
        </w:rPr>
        <w:t>on</w:t>
      </w:r>
      <w:r>
        <w:rPr>
          <w:color w:val="E36C0A"/>
          <w:sz w:val="20"/>
          <w:szCs w:val="20"/>
        </w:rPr>
        <w:t>(2)</w:t>
      </w:r>
      <w:r w:rsidRPr="00A31DFD">
        <w:rPr>
          <w:rFonts w:hint="eastAsia"/>
          <w:color w:val="E36C0A"/>
          <w:sz w:val="20"/>
          <w:szCs w:val="20"/>
        </w:rPr>
        <w:t>指令</w:t>
      </w:r>
      <w:r>
        <w:t>)</w:t>
      </w:r>
      <w:r w:rsidRPr="008877D9">
        <w:t xml:space="preserve">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3B59AC">
      <w:r>
        <w:t xml:space="preserve">                    “</w:t>
      </w:r>
      <w:r>
        <w:rPr>
          <w:rFonts w:hint="eastAsia"/>
        </w:rPr>
        <w:t>母親拍背</w:t>
      </w:r>
      <w:r>
        <w:t>”(</w:t>
      </w:r>
      <w:r w:rsidRPr="00A31DFD">
        <w:rPr>
          <w:color w:val="E36C0A"/>
        </w:rPr>
        <w:t>Head vibration (1</w:t>
      </w:r>
      <w:r>
        <w:rPr>
          <w:color w:val="E36C0A"/>
        </w:rPr>
        <w:t>-&gt;3-&gt;5-&gt;7-&gt;5-&gt;3-&gt;0)</w:t>
      </w:r>
      <w:r>
        <w:t xml:space="preserve">)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3B59AC">
      <w:r>
        <w:t xml:space="preserve">                      “</w:t>
      </w:r>
      <w:r>
        <w:rPr>
          <w:rFonts w:hint="eastAsia"/>
        </w:rPr>
        <w:t>防打呼</w:t>
      </w:r>
      <w:r>
        <w:t>”(</w:t>
      </w:r>
      <w:r>
        <w:rPr>
          <w:color w:val="E36C0A"/>
        </w:rPr>
        <w:t>head position(13) &amp;  foot position(0)</w:t>
      </w:r>
      <w:r>
        <w:t xml:space="preserve">)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3B59AC">
      <w:r>
        <w:t xml:space="preserve">                        “TV mode”(</w:t>
      </w:r>
      <w:r w:rsidRPr="00362E25">
        <w:rPr>
          <w:color w:val="E36C0A"/>
        </w:rPr>
        <w:t>memory function(</w:t>
      </w:r>
      <w:r>
        <w:rPr>
          <w:color w:val="E36C0A"/>
        </w:rPr>
        <w:t>1</w:t>
      </w:r>
      <w:r w:rsidRPr="00362E25">
        <w:rPr>
          <w:color w:val="E36C0A"/>
        </w:rPr>
        <w:t>)</w:t>
      </w:r>
      <w:r>
        <w:t>)</w:t>
      </w:r>
      <w:r w:rsidRPr="008877D9">
        <w:t xml:space="preserve"> </w:t>
      </w:r>
      <w:r>
        <w:rPr>
          <w:szCs w:val="24"/>
        </w:rPr>
        <w:sym w:font="Wingdings" w:char="F0E0"/>
      </w:r>
      <w:r>
        <w:t xml:space="preserve"> </w:t>
      </w:r>
    </w:p>
    <w:p w:rsidR="004C7DDB" w:rsidRDefault="004C7DDB" w:rsidP="003B59AC">
      <w:r>
        <w:t xml:space="preserve">                           “</w:t>
      </w:r>
      <w:r>
        <w:rPr>
          <w:rFonts w:hint="eastAsia"/>
        </w:rPr>
        <w:t>播放影片</w:t>
      </w:r>
      <w:r>
        <w:t xml:space="preserve">” </w:t>
      </w:r>
      <w:r>
        <w:rPr>
          <w:szCs w:val="24"/>
        </w:rPr>
        <w:sym w:font="Wingdings" w:char="F0E0"/>
      </w:r>
      <w:r>
        <w:t xml:space="preserve"> “</w:t>
      </w:r>
      <w:r w:rsidRPr="008877D9">
        <w:t>Calibrate Bed</w:t>
      </w:r>
      <w:r>
        <w:t xml:space="preserve">” </w:t>
      </w:r>
      <w:r>
        <w:rPr>
          <w:szCs w:val="24"/>
        </w:rPr>
        <w:sym w:font="Wingdings" w:char="F0E0"/>
      </w:r>
      <w:r>
        <w:t xml:space="preserve"> </w:t>
      </w:r>
      <w:r>
        <w:rPr>
          <w:rFonts w:hint="eastAsia"/>
        </w:rPr>
        <w:t>此組程式完成</w:t>
      </w:r>
    </w:p>
    <w:p w:rsidR="004C7DDB" w:rsidRDefault="004C7DDB" w:rsidP="00895FC2">
      <w:pPr>
        <w:ind w:firstLineChars="800" w:firstLine="1920"/>
      </w:pPr>
    </w:p>
    <w:p w:rsidR="004C7DDB" w:rsidRDefault="004C7DDB" w:rsidP="00511287">
      <w:pPr>
        <w:rPr>
          <w:i/>
          <w:color w:val="C00000"/>
          <w:shd w:val="pct15" w:color="auto" w:fill="FFFFFF"/>
        </w:rPr>
      </w:pPr>
      <w:r w:rsidRPr="00551D10">
        <w:rPr>
          <w:i/>
          <w:color w:val="C00000"/>
          <w:shd w:val="pct15" w:color="auto" w:fill="FFFFFF"/>
        </w:rPr>
        <w:t xml:space="preserve">PS: </w:t>
      </w:r>
      <w:r>
        <w:rPr>
          <w:i/>
          <w:color w:val="C00000"/>
          <w:shd w:val="pct15" w:color="auto" w:fill="FFFFFF"/>
        </w:rPr>
        <w:t xml:space="preserve"> 1. </w:t>
      </w:r>
      <w:r w:rsidRPr="00551D10">
        <w:rPr>
          <w:rFonts w:hint="eastAsia"/>
          <w:i/>
          <w:color w:val="C00000"/>
          <w:shd w:val="pct15" w:color="auto" w:fill="FFFFFF"/>
        </w:rPr>
        <w:t>由於此部分腳本秒數沒有確定</w:t>
      </w:r>
      <w:r w:rsidRPr="00551D10">
        <w:rPr>
          <w:i/>
          <w:color w:val="C00000"/>
          <w:shd w:val="pct15" w:color="auto" w:fill="FFFFFF"/>
        </w:rPr>
        <w:t xml:space="preserve">, </w:t>
      </w:r>
      <w:r>
        <w:rPr>
          <w:rFonts w:hint="eastAsia"/>
          <w:i/>
          <w:color w:val="C00000"/>
          <w:shd w:val="pct15" w:color="auto" w:fill="FFFFFF"/>
        </w:rPr>
        <w:t>依據</w:t>
      </w:r>
      <w:r>
        <w:rPr>
          <w:i/>
          <w:color w:val="C00000"/>
          <w:shd w:val="pct15" w:color="auto" w:fill="FFFFFF"/>
        </w:rPr>
        <w:t>Sean</w:t>
      </w:r>
      <w:r>
        <w:rPr>
          <w:rFonts w:hint="eastAsia"/>
          <w:i/>
          <w:color w:val="C00000"/>
          <w:shd w:val="pct15" w:color="auto" w:fill="FFFFFF"/>
        </w:rPr>
        <w:t>規劃</w:t>
      </w:r>
      <w:r>
        <w:rPr>
          <w:i/>
          <w:color w:val="C00000"/>
          <w:shd w:val="pct15" w:color="auto" w:fill="FFFFFF"/>
        </w:rPr>
        <w:t xml:space="preserve">, </w:t>
      </w:r>
      <w:r>
        <w:rPr>
          <w:rFonts w:hint="eastAsia"/>
          <w:i/>
          <w:color w:val="C00000"/>
          <w:shd w:val="pct15" w:color="auto" w:fill="FFFFFF"/>
        </w:rPr>
        <w:t>主持人將視床的動作進行後補說明</w:t>
      </w:r>
      <w:r>
        <w:rPr>
          <w:i/>
          <w:color w:val="C00000"/>
          <w:shd w:val="pct15" w:color="auto" w:fill="FFFFFF"/>
        </w:rPr>
        <w:t xml:space="preserve">, </w:t>
      </w:r>
      <w:r w:rsidRPr="00551D10">
        <w:rPr>
          <w:rFonts w:hint="eastAsia"/>
          <w:i/>
          <w:color w:val="C00000"/>
          <w:shd w:val="pct15" w:color="auto" w:fill="FFFFFF"/>
        </w:rPr>
        <w:t>故每</w:t>
      </w:r>
    </w:p>
    <w:p w:rsidR="004C7DDB" w:rsidRDefault="004C7DDB" w:rsidP="008F7A29">
      <w:pPr>
        <w:spacing w:afterLines="50"/>
        <w:ind w:leftChars="354" w:left="850"/>
        <w:rPr>
          <w:i/>
          <w:color w:val="C00000"/>
          <w:shd w:val="pct15" w:color="auto" w:fill="FFFFFF"/>
        </w:rPr>
      </w:pPr>
      <w:r w:rsidRPr="00551D10">
        <w:rPr>
          <w:rFonts w:hint="eastAsia"/>
          <w:i/>
          <w:color w:val="C00000"/>
          <w:shd w:val="pct15" w:color="auto" w:fill="FFFFFF"/>
        </w:rPr>
        <w:t>個指令</w:t>
      </w:r>
      <w:r>
        <w:rPr>
          <w:rFonts w:hint="eastAsia"/>
          <w:i/>
          <w:color w:val="C00000"/>
          <w:shd w:val="pct15" w:color="auto" w:fill="FFFFFF"/>
        </w:rPr>
        <w:t>間隔參考</w:t>
      </w:r>
      <w:r>
        <w:rPr>
          <w:i/>
          <w:color w:val="C00000"/>
          <w:shd w:val="pct15" w:color="auto" w:fill="FFFFFF"/>
        </w:rPr>
        <w:t>Reverie</w:t>
      </w:r>
      <w:r>
        <w:rPr>
          <w:rFonts w:hint="eastAsia"/>
          <w:i/>
          <w:color w:val="C00000"/>
          <w:shd w:val="pct15" w:color="auto" w:fill="FFFFFF"/>
        </w:rPr>
        <w:t>體驗之旅的系統時間進行程式開發</w:t>
      </w:r>
    </w:p>
    <w:p w:rsidR="004C7DDB" w:rsidRPr="00C6543B" w:rsidRDefault="004C7DDB" w:rsidP="00C6543B">
      <w:pPr>
        <w:ind w:firstLineChars="200" w:firstLine="480"/>
        <w:rPr>
          <w:i/>
          <w:color w:val="C00000"/>
          <w:shd w:val="pct15" w:color="auto" w:fill="FFFFFF"/>
        </w:rPr>
      </w:pPr>
      <w:r>
        <w:rPr>
          <w:i/>
          <w:color w:val="C00000"/>
          <w:shd w:val="pct15" w:color="auto" w:fill="FFFFFF"/>
        </w:rPr>
        <w:t xml:space="preserve">2. </w:t>
      </w:r>
      <w:r w:rsidRPr="00C6543B">
        <w:rPr>
          <w:rFonts w:hint="eastAsia"/>
          <w:i/>
          <w:color w:val="C00000"/>
          <w:shd w:val="pct15" w:color="auto" w:fill="FFFFFF"/>
        </w:rPr>
        <w:t>點選”自動展示”功能後</w:t>
      </w:r>
      <w:r w:rsidRPr="00C6543B">
        <w:rPr>
          <w:i/>
          <w:color w:val="C00000"/>
          <w:shd w:val="pct15" w:color="auto" w:fill="FFFFFF"/>
        </w:rPr>
        <w:t xml:space="preserve">, </w:t>
      </w:r>
      <w:r w:rsidRPr="00C6543B">
        <w:rPr>
          <w:rFonts w:hint="eastAsia"/>
          <w:i/>
          <w:color w:val="C00000"/>
          <w:shd w:val="pct15" w:color="auto" w:fill="FFFFFF"/>
        </w:rPr>
        <w:t>其他單項功能在”自動展示”整個系列動作結束前將無法使用</w:t>
      </w:r>
    </w:p>
    <w:p w:rsidR="004C7DDB" w:rsidRPr="00C6543B" w:rsidRDefault="004C7DDB" w:rsidP="00C6543B">
      <w:pPr>
        <w:rPr>
          <w:i/>
          <w:shd w:val="pct15" w:color="auto" w:fill="FFFFFF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Default="004C7DDB" w:rsidP="00511287">
      <w:pPr>
        <w:rPr>
          <w:b/>
          <w:color w:val="0070C0"/>
        </w:rPr>
      </w:pPr>
    </w:p>
    <w:p w:rsidR="004C7DDB" w:rsidRPr="00F744EA" w:rsidRDefault="004C7DDB" w:rsidP="008F7A29">
      <w:pPr>
        <w:spacing w:afterLines="50"/>
        <w:rPr>
          <w:u w:val="single"/>
        </w:rPr>
      </w:pPr>
      <w:r w:rsidRPr="00F744EA">
        <w:rPr>
          <w:rFonts w:hint="eastAsia"/>
          <w:b/>
          <w:color w:val="C00000"/>
          <w:u w:val="single"/>
        </w:rPr>
        <w:t>時間表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73"/>
        <w:gridCol w:w="1306"/>
        <w:gridCol w:w="3042"/>
        <w:gridCol w:w="3158"/>
      </w:tblGrid>
      <w:tr w:rsidR="004C7DDB" w:rsidRPr="004C3C0C" w:rsidTr="004C3C0C">
        <w:trPr>
          <w:trHeight w:val="549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動</w:t>
            </w:r>
            <w:r w:rsidRPr="004C3C0C">
              <w:rPr>
                <w:b/>
              </w:rPr>
              <w:t xml:space="preserve">  </w:t>
            </w:r>
            <w:r w:rsidRPr="004C3C0C">
              <w:rPr>
                <w:rFonts w:hint="eastAsia"/>
                <w:b/>
              </w:rPr>
              <w:t>作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下指令</w:t>
            </w:r>
          </w:p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秒數</w:t>
            </w:r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功能碼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center"/>
              <w:rPr>
                <w:b/>
              </w:rPr>
            </w:pPr>
            <w:r w:rsidRPr="004C3C0C">
              <w:rPr>
                <w:rFonts w:hint="eastAsia"/>
                <w:b/>
              </w:rPr>
              <w:t>備</w:t>
            </w:r>
            <w:r w:rsidRPr="004C3C0C">
              <w:rPr>
                <w:b/>
              </w:rPr>
              <w:t xml:space="preserve">  </w:t>
            </w:r>
            <w:r w:rsidRPr="004C3C0C">
              <w:rPr>
                <w:rFonts w:hint="eastAsia"/>
                <w:b/>
              </w:rPr>
              <w:t>註</w:t>
            </w:r>
          </w:p>
        </w:tc>
      </w:tr>
      <w:tr w:rsidR="004C7DDB" w:rsidRPr="004C3C0C" w:rsidTr="004C3C0C">
        <w:trPr>
          <w:trHeight w:val="706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播放音樂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4C3C0C">
                <w:t>0”</w:t>
              </w:r>
            </w:smartTag>
          </w:p>
        </w:tc>
        <w:tc>
          <w:tcPr>
            <w:tcW w:w="3042" w:type="dxa"/>
            <w:vAlign w:val="center"/>
          </w:tcPr>
          <w:p w:rsidR="004C7DDB" w:rsidRPr="00AD09E0" w:rsidRDefault="004C7DDB" w:rsidP="004C3C0C">
            <w:pPr>
              <w:jc w:val="center"/>
              <w:rPr>
                <w:color w:val="FF0000"/>
              </w:rPr>
            </w:pPr>
            <w:r w:rsidRPr="00AD09E0">
              <w:rPr>
                <w:rFonts w:hint="eastAsia"/>
                <w:color w:val="FF0000"/>
              </w:rPr>
              <w:t>播放音樂檔案</w:t>
            </w:r>
            <w:r w:rsidRPr="00AD09E0">
              <w:rPr>
                <w:color w:val="FF0000"/>
              </w:rPr>
              <w:t>SHexha.mp3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SHexha.mp3</w:t>
            </w:r>
            <w:r w:rsidRPr="004C3C0C">
              <w:rPr>
                <w:rFonts w:hint="eastAsia"/>
              </w:rPr>
              <w:t>路徑置放於</w:t>
            </w:r>
            <w:r w:rsidRPr="004C3C0C">
              <w:t>C:\</w:t>
            </w:r>
          </w:p>
        </w:tc>
      </w:tr>
      <w:tr w:rsidR="004C7DDB" w:rsidRPr="004C3C0C" w:rsidTr="004C3C0C">
        <w:trPr>
          <w:trHeight w:val="719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腳抬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”"/>
              </w:smartTagPr>
              <w:r w:rsidRPr="004C3C0C">
                <w:t>30”</w:t>
              </w:r>
            </w:smartTag>
          </w:p>
        </w:tc>
        <w:tc>
          <w:tcPr>
            <w:tcW w:w="3042" w:type="dxa"/>
            <w:vAlign w:val="center"/>
          </w:tcPr>
          <w:p w:rsidR="004C7DDB" w:rsidRPr="00AD09E0" w:rsidRDefault="004C7DDB" w:rsidP="004C3C0C">
            <w:pPr>
              <w:jc w:val="center"/>
              <w:rPr>
                <w:color w:val="FF0000"/>
              </w:rPr>
            </w:pPr>
            <w:r w:rsidRPr="00AD09E0">
              <w:rPr>
                <w:color w:val="FF0000"/>
              </w:rPr>
              <w:t>foot position(71)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53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腰部按摩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”"/>
              </w:smartTagPr>
              <w:r w:rsidRPr="004C3C0C">
                <w:t>60”</w:t>
              </w:r>
            </w:smartTag>
          </w:p>
        </w:tc>
        <w:tc>
          <w:tcPr>
            <w:tcW w:w="3042" w:type="dxa"/>
            <w:vAlign w:val="center"/>
          </w:tcPr>
          <w:p w:rsidR="004C7DDB" w:rsidRPr="00AD09E0" w:rsidRDefault="004C7DDB" w:rsidP="004C3C0C">
            <w:pPr>
              <w:jc w:val="center"/>
              <w:rPr>
                <w:color w:val="FF0000"/>
              </w:rPr>
            </w:pPr>
            <w:r w:rsidRPr="00AD09E0">
              <w:rPr>
                <w:color w:val="FF0000"/>
              </w:rPr>
              <w:t>foot vibration(10)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3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腳部按摩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7"/>
                <w:attr w:name="UnitName" w:val="”"/>
              </w:smartTagPr>
              <w:r w:rsidRPr="004C3C0C">
                <w:t>77”</w:t>
              </w:r>
            </w:smartTag>
          </w:p>
        </w:tc>
        <w:tc>
          <w:tcPr>
            <w:tcW w:w="3042" w:type="dxa"/>
            <w:vAlign w:val="center"/>
          </w:tcPr>
          <w:p w:rsidR="004C7DDB" w:rsidRPr="00AD09E0" w:rsidRDefault="004C7DDB" w:rsidP="004C3C0C">
            <w:pPr>
              <w:jc w:val="center"/>
              <w:rPr>
                <w:color w:val="FF0000"/>
              </w:rPr>
            </w:pPr>
            <w:r w:rsidRPr="00AD09E0">
              <w:rPr>
                <w:color w:val="FF0000"/>
              </w:rPr>
              <w:t>foot vibration(6)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3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(</w:t>
            </w:r>
            <w:r w:rsidRPr="004C3C0C">
              <w:rPr>
                <w:rFonts w:hint="eastAsia"/>
              </w:rPr>
              <w:t>停止震動</w:t>
            </w:r>
            <w:r w:rsidRPr="004C3C0C">
              <w:t>)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”"/>
              </w:smartTagPr>
              <w:r w:rsidRPr="004C3C0C">
                <w:t>100”</w:t>
              </w:r>
            </w:smartTag>
          </w:p>
        </w:tc>
        <w:tc>
          <w:tcPr>
            <w:tcW w:w="3042" w:type="dxa"/>
            <w:vAlign w:val="center"/>
          </w:tcPr>
          <w:p w:rsidR="004C7DDB" w:rsidRPr="00534F01" w:rsidRDefault="004C7DDB" w:rsidP="004C3C0C">
            <w:pPr>
              <w:jc w:val="center"/>
              <w:rPr>
                <w:color w:val="FF0000"/>
              </w:rPr>
            </w:pPr>
            <w:r w:rsidRPr="00534F01">
              <w:rPr>
                <w:color w:val="FF0000"/>
              </w:rPr>
              <w:t xml:space="preserve">foot vibration(0) 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(</w:t>
            </w:r>
            <w:r w:rsidRPr="004C3C0C">
              <w:rPr>
                <w:rFonts w:hint="eastAsia"/>
              </w:rPr>
              <w:t>停止震動</w:t>
            </w:r>
            <w:r w:rsidRPr="004C3C0C">
              <w:t>)</w:t>
            </w:r>
          </w:p>
        </w:tc>
      </w:tr>
      <w:tr w:rsidR="004C7DDB" w:rsidRPr="004C3C0C" w:rsidTr="004C3C0C">
        <w:trPr>
          <w:trHeight w:val="559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零重力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4"/>
                <w:attr w:name="UnitName" w:val="”"/>
              </w:smartTagPr>
              <w:r w:rsidRPr="004C3C0C">
                <w:t>114”</w:t>
              </w:r>
            </w:smartTag>
          </w:p>
        </w:tc>
        <w:tc>
          <w:tcPr>
            <w:tcW w:w="3042" w:type="dxa"/>
            <w:vAlign w:val="center"/>
          </w:tcPr>
          <w:p w:rsidR="004C7DDB" w:rsidRPr="00534F01" w:rsidRDefault="004C7DDB" w:rsidP="004C3C0C">
            <w:pPr>
              <w:jc w:val="center"/>
              <w:rPr>
                <w:color w:val="FF0000"/>
              </w:rPr>
            </w:pPr>
            <w:r w:rsidRPr="00534F01">
              <w:rPr>
                <w:color w:val="FF0000"/>
              </w:rPr>
              <w:t>memory Function (2)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45"/>
        </w:trPr>
        <w:tc>
          <w:tcPr>
            <w:tcW w:w="1673" w:type="dxa"/>
            <w:vMerge w:val="restart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母親拍背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3"/>
                <w:attr w:name="UnitName" w:val="”"/>
              </w:smartTagPr>
              <w:r w:rsidRPr="004C3C0C">
                <w:t>143”</w:t>
              </w:r>
            </w:smartTag>
          </w:p>
        </w:tc>
        <w:tc>
          <w:tcPr>
            <w:tcW w:w="3042" w:type="dxa"/>
            <w:vAlign w:val="center"/>
          </w:tcPr>
          <w:p w:rsidR="004C7DDB" w:rsidRPr="00534F01" w:rsidRDefault="004C7DDB" w:rsidP="00A52A11">
            <w:pPr>
              <w:rPr>
                <w:color w:val="FF0000"/>
              </w:rPr>
            </w:pPr>
            <w:r w:rsidRPr="004C3C0C">
              <w:tab/>
            </w:r>
            <w:r w:rsidRPr="00534F01">
              <w:rPr>
                <w:color w:val="FF0000"/>
              </w:rPr>
              <w:t xml:space="preserve">head vibration (1)  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90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1"/>
                <w:attr w:name="UnitName" w:val="”"/>
              </w:smartTagPr>
              <w:r w:rsidRPr="004C3C0C">
                <w:t>151”</w:t>
              </w:r>
            </w:smartTag>
          </w:p>
        </w:tc>
        <w:tc>
          <w:tcPr>
            <w:tcW w:w="3042" w:type="dxa"/>
            <w:vAlign w:val="center"/>
          </w:tcPr>
          <w:p w:rsidR="004C7DDB" w:rsidRPr="00534F01" w:rsidRDefault="004C7DDB" w:rsidP="004C3C0C">
            <w:pPr>
              <w:jc w:val="center"/>
              <w:rPr>
                <w:color w:val="FF0000"/>
              </w:rPr>
            </w:pPr>
            <w:r w:rsidRPr="00534F01">
              <w:rPr>
                <w:color w:val="FF0000"/>
              </w:rPr>
              <w:t xml:space="preserve">head vibration (3)  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30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9"/>
                <w:attr w:name="UnitName" w:val="”"/>
              </w:smartTagPr>
              <w:r w:rsidRPr="004C3C0C">
                <w:t>159”</w:t>
              </w:r>
            </w:smartTag>
          </w:p>
        </w:tc>
        <w:tc>
          <w:tcPr>
            <w:tcW w:w="3042" w:type="dxa"/>
            <w:vAlign w:val="center"/>
          </w:tcPr>
          <w:p w:rsidR="004C7DDB" w:rsidRPr="00F12C87" w:rsidRDefault="004C7DDB" w:rsidP="004C3C0C">
            <w:pPr>
              <w:jc w:val="center"/>
              <w:rPr>
                <w:color w:val="FF0000"/>
              </w:rPr>
            </w:pPr>
            <w:r w:rsidRPr="00F12C87">
              <w:rPr>
                <w:color w:val="FF0000"/>
              </w:rPr>
              <w:t xml:space="preserve">head vibration (5) 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60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7"/>
                <w:attr w:name="UnitName" w:val="”"/>
              </w:smartTagPr>
              <w:r w:rsidRPr="004C3C0C">
                <w:t>167”</w:t>
              </w:r>
            </w:smartTag>
          </w:p>
        </w:tc>
        <w:tc>
          <w:tcPr>
            <w:tcW w:w="3042" w:type="dxa"/>
            <w:vAlign w:val="center"/>
          </w:tcPr>
          <w:p w:rsidR="004C7DDB" w:rsidRPr="00F12C87" w:rsidRDefault="004C7DDB" w:rsidP="004C3C0C">
            <w:pPr>
              <w:jc w:val="center"/>
              <w:rPr>
                <w:color w:val="FF0000"/>
              </w:rPr>
            </w:pPr>
            <w:r w:rsidRPr="00F12C87">
              <w:rPr>
                <w:color w:val="FF0000"/>
              </w:rPr>
              <w:t>head vibration (7)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405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75"/>
                <w:attr w:name="UnitName" w:val="”"/>
              </w:smartTagPr>
              <w:r w:rsidRPr="004C3C0C">
                <w:t>175”</w:t>
              </w:r>
            </w:smartTag>
          </w:p>
        </w:tc>
        <w:tc>
          <w:tcPr>
            <w:tcW w:w="3042" w:type="dxa"/>
            <w:vAlign w:val="center"/>
          </w:tcPr>
          <w:p w:rsidR="004C7DDB" w:rsidRPr="00F12C87" w:rsidRDefault="004C7DDB" w:rsidP="004C3C0C">
            <w:pPr>
              <w:jc w:val="center"/>
              <w:rPr>
                <w:color w:val="FF0000"/>
              </w:rPr>
            </w:pPr>
            <w:r w:rsidRPr="00F12C87">
              <w:rPr>
                <w:color w:val="FF0000"/>
              </w:rPr>
              <w:t>head vibration (5)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30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83"/>
                <w:attr w:name="UnitName" w:val="”"/>
              </w:smartTagPr>
              <w:r w:rsidRPr="004C3C0C">
                <w:t>183”</w:t>
              </w:r>
            </w:smartTag>
          </w:p>
        </w:tc>
        <w:tc>
          <w:tcPr>
            <w:tcW w:w="3042" w:type="dxa"/>
            <w:vAlign w:val="center"/>
          </w:tcPr>
          <w:p w:rsidR="004C7DDB" w:rsidRPr="00F12C87" w:rsidRDefault="004C7DDB" w:rsidP="004C3C0C">
            <w:pPr>
              <w:jc w:val="center"/>
              <w:rPr>
                <w:color w:val="FF0000"/>
              </w:rPr>
            </w:pPr>
            <w:r w:rsidRPr="00F12C87">
              <w:rPr>
                <w:color w:val="FF0000"/>
              </w:rPr>
              <w:t>head vibration (3)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75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91"/>
                <w:attr w:name="UnitName" w:val="”"/>
              </w:smartTagPr>
              <w:r w:rsidRPr="004C3C0C">
                <w:t>191”</w:t>
              </w:r>
            </w:smartTag>
          </w:p>
        </w:tc>
        <w:tc>
          <w:tcPr>
            <w:tcW w:w="3042" w:type="dxa"/>
            <w:vAlign w:val="center"/>
          </w:tcPr>
          <w:p w:rsidR="004C7DDB" w:rsidRPr="00F12C87" w:rsidRDefault="004C7DDB" w:rsidP="004C3C0C">
            <w:pPr>
              <w:jc w:val="center"/>
              <w:rPr>
                <w:color w:val="FF0000"/>
              </w:rPr>
            </w:pPr>
            <w:r w:rsidRPr="00F12C87">
              <w:rPr>
                <w:color w:val="FF0000"/>
              </w:rPr>
              <w:t xml:space="preserve">head vibration (0)  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(</w:t>
            </w:r>
            <w:r w:rsidRPr="004C3C0C">
              <w:rPr>
                <w:rFonts w:hint="eastAsia"/>
              </w:rPr>
              <w:t>停止震動</w:t>
            </w:r>
            <w:r w:rsidRPr="004C3C0C">
              <w:t>)</w:t>
            </w:r>
          </w:p>
        </w:tc>
      </w:tr>
      <w:tr w:rsidR="004C7DDB" w:rsidRPr="004C3C0C" w:rsidTr="004C3C0C">
        <w:trPr>
          <w:trHeight w:val="375"/>
        </w:trPr>
        <w:tc>
          <w:tcPr>
            <w:tcW w:w="1673" w:type="dxa"/>
            <w:vMerge w:val="restart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防打呼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99"/>
                <w:attr w:name="UnitName" w:val="”"/>
              </w:smartTagPr>
              <w:r w:rsidRPr="004C3C0C">
                <w:t>199”</w:t>
              </w:r>
            </w:smartTag>
          </w:p>
        </w:tc>
        <w:tc>
          <w:tcPr>
            <w:tcW w:w="3042" w:type="dxa"/>
            <w:vAlign w:val="center"/>
          </w:tcPr>
          <w:p w:rsidR="004C7DDB" w:rsidRPr="002D6BE2" w:rsidRDefault="004C7DDB" w:rsidP="004C3C0C">
            <w:pPr>
              <w:jc w:val="center"/>
              <w:rPr>
                <w:color w:val="FF0000"/>
              </w:rPr>
            </w:pPr>
            <w:r w:rsidRPr="002D6BE2">
              <w:rPr>
                <w:color w:val="FF0000"/>
              </w:rPr>
              <w:t>head position(7)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330"/>
        </w:trPr>
        <w:tc>
          <w:tcPr>
            <w:tcW w:w="1673" w:type="dxa"/>
            <w:vMerge/>
            <w:vAlign w:val="center"/>
          </w:tcPr>
          <w:p w:rsidR="004C7DDB" w:rsidRPr="004C3C0C" w:rsidRDefault="004C7DDB" w:rsidP="004C3C0C">
            <w:pPr>
              <w:jc w:val="both"/>
            </w:pP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9"/>
                <w:attr w:name="UnitName" w:val="”"/>
              </w:smartTagPr>
              <w:r w:rsidRPr="004C3C0C">
                <w:t>209”</w:t>
              </w:r>
            </w:smartTag>
          </w:p>
        </w:tc>
        <w:tc>
          <w:tcPr>
            <w:tcW w:w="3042" w:type="dxa"/>
            <w:vAlign w:val="center"/>
          </w:tcPr>
          <w:p w:rsidR="004C7DDB" w:rsidRPr="004C3C0C" w:rsidRDefault="004C7DDB" w:rsidP="004C3C0C">
            <w:pPr>
              <w:jc w:val="center"/>
            </w:pPr>
            <w:r w:rsidRPr="004C3C0C">
              <w:t>foot position(0)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4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TV mode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40"/>
                <w:attr w:name="UnitName" w:val="”"/>
              </w:smartTagPr>
              <w:r w:rsidRPr="004C3C0C">
                <w:t>240”</w:t>
              </w:r>
            </w:smartTag>
          </w:p>
        </w:tc>
        <w:tc>
          <w:tcPr>
            <w:tcW w:w="3042" w:type="dxa"/>
            <w:vAlign w:val="center"/>
          </w:tcPr>
          <w:p w:rsidR="004C7DDB" w:rsidRPr="008F7A29" w:rsidRDefault="004C7DDB" w:rsidP="004C3C0C">
            <w:pPr>
              <w:jc w:val="center"/>
              <w:rPr>
                <w:color w:val="FF0000"/>
              </w:rPr>
            </w:pPr>
            <w:r w:rsidRPr="008F7A29">
              <w:rPr>
                <w:color w:val="FF0000"/>
              </w:rPr>
              <w:t xml:space="preserve">memory function(1) 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  <w:tr w:rsidR="004C7DDB" w:rsidRPr="004C3C0C" w:rsidTr="004C3C0C">
        <w:trPr>
          <w:trHeight w:val="54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rPr>
                <w:rFonts w:hint="eastAsia"/>
              </w:rPr>
              <w:t>播放影片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70"/>
                <w:attr w:name="UnitName" w:val="”"/>
              </w:smartTagPr>
              <w:r w:rsidRPr="004C3C0C">
                <w:t>270”</w:t>
              </w:r>
            </w:smartTag>
          </w:p>
        </w:tc>
        <w:tc>
          <w:tcPr>
            <w:tcW w:w="3042" w:type="dxa"/>
            <w:vAlign w:val="center"/>
          </w:tcPr>
          <w:p w:rsidR="004C7DDB" w:rsidRPr="008F7A29" w:rsidRDefault="004C7DDB" w:rsidP="004C3C0C">
            <w:pPr>
              <w:jc w:val="center"/>
              <w:rPr>
                <w:color w:val="FF0000"/>
              </w:rPr>
            </w:pPr>
            <w:r w:rsidRPr="008F7A29">
              <w:rPr>
                <w:rFonts w:hint="eastAsia"/>
                <w:color w:val="FF0000"/>
              </w:rPr>
              <w:t>播放音樂檔案</w:t>
            </w:r>
            <w:r w:rsidRPr="008F7A29">
              <w:rPr>
                <w:color w:val="FF0000"/>
              </w:rPr>
              <w:t>SHexhv.wmv</w:t>
            </w:r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SHexhv.wmv</w:t>
            </w:r>
            <w:r w:rsidRPr="004C3C0C">
              <w:rPr>
                <w:rFonts w:hint="eastAsia"/>
              </w:rPr>
              <w:t>路徑置放於</w:t>
            </w:r>
            <w:r w:rsidRPr="004C3C0C">
              <w:t>C:\</w:t>
            </w:r>
          </w:p>
        </w:tc>
      </w:tr>
      <w:tr w:rsidR="004C7DDB" w:rsidRPr="004C3C0C" w:rsidTr="004C3C0C">
        <w:trPr>
          <w:trHeight w:val="547"/>
        </w:trPr>
        <w:tc>
          <w:tcPr>
            <w:tcW w:w="1673" w:type="dxa"/>
            <w:vAlign w:val="center"/>
          </w:tcPr>
          <w:p w:rsidR="004C7DDB" w:rsidRPr="004C3C0C" w:rsidRDefault="004C7DDB" w:rsidP="004C3C0C">
            <w:pPr>
              <w:jc w:val="both"/>
            </w:pPr>
            <w:r w:rsidRPr="004C3C0C">
              <w:t>Calibrate Bed</w:t>
            </w:r>
          </w:p>
        </w:tc>
        <w:tc>
          <w:tcPr>
            <w:tcW w:w="1306" w:type="dxa"/>
            <w:vAlign w:val="center"/>
          </w:tcPr>
          <w:p w:rsidR="004C7DDB" w:rsidRPr="004C3C0C" w:rsidRDefault="004C7DDB" w:rsidP="004C3C0C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30"/>
                <w:attr w:name="UnitName" w:val="”"/>
              </w:smartTagPr>
              <w:r w:rsidRPr="004C3C0C">
                <w:t>330”</w:t>
              </w:r>
            </w:smartTag>
          </w:p>
        </w:tc>
        <w:tc>
          <w:tcPr>
            <w:tcW w:w="3042" w:type="dxa"/>
            <w:vAlign w:val="center"/>
          </w:tcPr>
          <w:p w:rsidR="004C7DDB" w:rsidRPr="00411474" w:rsidRDefault="004C7DDB" w:rsidP="004C3C0C">
            <w:pPr>
              <w:jc w:val="center"/>
              <w:rPr>
                <w:color w:val="FF0000"/>
              </w:rPr>
            </w:pPr>
            <w:r w:rsidRPr="00411474">
              <w:rPr>
                <w:color w:val="FF0000"/>
              </w:rPr>
              <w:t>Calibrate Beck (</w:t>
            </w:r>
            <w:r w:rsidRPr="00411474">
              <w:rPr>
                <w:rFonts w:hint="eastAsia"/>
                <w:color w:val="FF0000"/>
              </w:rPr>
              <w:t>命令碼</w:t>
            </w:r>
            <w:r w:rsidRPr="00411474">
              <w:rPr>
                <w:color w:val="FF0000"/>
              </w:rPr>
              <w:t>B)</w:t>
            </w:r>
            <w:bookmarkStart w:id="0" w:name="_GoBack"/>
            <w:bookmarkEnd w:id="0"/>
          </w:p>
        </w:tc>
        <w:tc>
          <w:tcPr>
            <w:tcW w:w="3158" w:type="dxa"/>
            <w:vAlign w:val="center"/>
          </w:tcPr>
          <w:p w:rsidR="004C7DDB" w:rsidRPr="004C3C0C" w:rsidRDefault="004C7DDB" w:rsidP="004C3C0C">
            <w:pPr>
              <w:jc w:val="both"/>
            </w:pPr>
          </w:p>
        </w:tc>
      </w:tr>
    </w:tbl>
    <w:p w:rsidR="004C7DDB" w:rsidRPr="00CC166D" w:rsidRDefault="004C7DDB" w:rsidP="008877D9">
      <w:pPr>
        <w:ind w:firstLineChars="800" w:firstLine="1920"/>
      </w:pPr>
    </w:p>
    <w:sectPr w:rsidR="004C7DDB" w:rsidRPr="00CC166D" w:rsidSect="00764EEC">
      <w:pgSz w:w="11906" w:h="16838"/>
      <w:pgMar w:top="709" w:right="707" w:bottom="709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DDB" w:rsidRDefault="004C7DDB" w:rsidP="009B2BF0">
      <w:r>
        <w:separator/>
      </w:r>
    </w:p>
  </w:endnote>
  <w:endnote w:type="continuationSeparator" w:id="0">
    <w:p w:rsidR="004C7DDB" w:rsidRDefault="004C7DDB" w:rsidP="009B2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DDB" w:rsidRDefault="004C7DDB" w:rsidP="009B2BF0">
      <w:r>
        <w:separator/>
      </w:r>
    </w:p>
  </w:footnote>
  <w:footnote w:type="continuationSeparator" w:id="0">
    <w:p w:rsidR="004C7DDB" w:rsidRDefault="004C7DDB" w:rsidP="009B2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A5D45"/>
    <w:multiLevelType w:val="hybridMultilevel"/>
    <w:tmpl w:val="8522D6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E25"/>
    <w:rsid w:val="000A083F"/>
    <w:rsid w:val="000A3E82"/>
    <w:rsid w:val="00155397"/>
    <w:rsid w:val="001B1FE9"/>
    <w:rsid w:val="001E1703"/>
    <w:rsid w:val="0025585F"/>
    <w:rsid w:val="002B2C85"/>
    <w:rsid w:val="002D6BE2"/>
    <w:rsid w:val="00362E25"/>
    <w:rsid w:val="003744BC"/>
    <w:rsid w:val="003835AE"/>
    <w:rsid w:val="003A1105"/>
    <w:rsid w:val="003B59AC"/>
    <w:rsid w:val="00403717"/>
    <w:rsid w:val="00411474"/>
    <w:rsid w:val="004459CB"/>
    <w:rsid w:val="004C3C0C"/>
    <w:rsid w:val="004C56E2"/>
    <w:rsid w:val="004C7DDB"/>
    <w:rsid w:val="004D1B7F"/>
    <w:rsid w:val="004F5227"/>
    <w:rsid w:val="00511287"/>
    <w:rsid w:val="00534F01"/>
    <w:rsid w:val="00545F50"/>
    <w:rsid w:val="00551D10"/>
    <w:rsid w:val="005806B5"/>
    <w:rsid w:val="00600FF3"/>
    <w:rsid w:val="0060567A"/>
    <w:rsid w:val="006241B7"/>
    <w:rsid w:val="00647A06"/>
    <w:rsid w:val="006502AE"/>
    <w:rsid w:val="006C1855"/>
    <w:rsid w:val="006E4306"/>
    <w:rsid w:val="00733AD8"/>
    <w:rsid w:val="00764EEC"/>
    <w:rsid w:val="008877D9"/>
    <w:rsid w:val="00895FC2"/>
    <w:rsid w:val="008F7A29"/>
    <w:rsid w:val="00967799"/>
    <w:rsid w:val="00990C8D"/>
    <w:rsid w:val="009A6987"/>
    <w:rsid w:val="009B2BF0"/>
    <w:rsid w:val="00A31DFD"/>
    <w:rsid w:val="00A52A11"/>
    <w:rsid w:val="00A74545"/>
    <w:rsid w:val="00AB2608"/>
    <w:rsid w:val="00AB36D0"/>
    <w:rsid w:val="00AD09E0"/>
    <w:rsid w:val="00AD0D9C"/>
    <w:rsid w:val="00B17E6F"/>
    <w:rsid w:val="00B24CA6"/>
    <w:rsid w:val="00B312CA"/>
    <w:rsid w:val="00B40E06"/>
    <w:rsid w:val="00BA03F1"/>
    <w:rsid w:val="00BD1B29"/>
    <w:rsid w:val="00C02F59"/>
    <w:rsid w:val="00C64323"/>
    <w:rsid w:val="00C6543B"/>
    <w:rsid w:val="00C87AFF"/>
    <w:rsid w:val="00CC166D"/>
    <w:rsid w:val="00CE3477"/>
    <w:rsid w:val="00D31BC3"/>
    <w:rsid w:val="00D63963"/>
    <w:rsid w:val="00D845F6"/>
    <w:rsid w:val="00DB3720"/>
    <w:rsid w:val="00DE7BEB"/>
    <w:rsid w:val="00E4632D"/>
    <w:rsid w:val="00E85C02"/>
    <w:rsid w:val="00F00448"/>
    <w:rsid w:val="00F12C87"/>
    <w:rsid w:val="00F14801"/>
    <w:rsid w:val="00F7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AE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B372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5539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rsid w:val="00B24CA6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4CA6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9B2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B2BF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B2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B2BF0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447</TotalTime>
  <Pages>4</Pages>
  <Words>337</Words>
  <Characters>1926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Wu</dc:creator>
  <cp:keywords/>
  <dc:description/>
  <cp:lastModifiedBy>User</cp:lastModifiedBy>
  <cp:revision>34</cp:revision>
  <dcterms:created xsi:type="dcterms:W3CDTF">2011-08-05T09:50:00Z</dcterms:created>
  <dcterms:modified xsi:type="dcterms:W3CDTF">2011-08-07T09:05:00Z</dcterms:modified>
</cp:coreProperties>
</file>